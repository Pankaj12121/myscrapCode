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FC2" w:rsidRPr="00095731" w:rsidRDefault="00A03CAA" w:rsidP="00095731">
      <w:r w:rsidRPr="007C6A3D">
        <w:rPr>
          <w:noProof/>
          <w:lang w:val="en-US"/>
        </w:rPr>
        <mc:AlternateContent>
          <mc:Choice Requires="wps">
            <w:drawing>
              <wp:anchor distT="0" distB="0" distL="114300" distR="114300" simplePos="0" relativeHeight="251668480" behindDoc="0" locked="1" layoutInCell="1" allowOverlap="1" wp14:anchorId="6A6BCC37" wp14:editId="4486388A">
                <wp:simplePos x="0" y="0"/>
                <wp:positionH relativeFrom="page">
                  <wp:posOffset>441960</wp:posOffset>
                </wp:positionH>
                <wp:positionV relativeFrom="page">
                  <wp:posOffset>1242060</wp:posOffset>
                </wp:positionV>
                <wp:extent cx="1144270" cy="1011555"/>
                <wp:effectExtent l="0" t="0" r="0" b="0"/>
                <wp:wrapNone/>
                <wp:docPr id="18" name="Rectangle 18"/>
                <wp:cNvGraphicFramePr/>
                <a:graphic xmlns:a="http://schemas.openxmlformats.org/drawingml/2006/main">
                  <a:graphicData uri="http://schemas.microsoft.com/office/word/2010/wordprocessingShape">
                    <wps:wsp>
                      <wps:cNvSpPr/>
                      <wps:spPr>
                        <a:xfrm>
                          <a:off x="0" y="0"/>
                          <a:ext cx="1144270" cy="1011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5E2B" w:rsidRPr="00E730C1" w:rsidRDefault="000A7EF5" w:rsidP="00840D6F">
                            <w:pPr>
                              <w:pStyle w:val="P1-MetricsBanner-YearsTestingExperience"/>
                            </w:pPr>
                            <w:sdt>
                              <w:sdtPr>
                                <w:alias w:val="Experience"/>
                                <w:tag w:val=" "/>
                                <w:id w:val="-1978438900"/>
                                <w:lock w:val="sdtLocked"/>
                                <w:text/>
                              </w:sdtPr>
                              <w:sdtEndPr/>
                              <w:sdtContent>
                                <w:r w:rsidR="00DA188A">
                                  <w:t>111</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BCC37" id="Rectangle 18" o:spid="_x0000_s1026" style="position:absolute;margin-left:34.8pt;margin-top:97.8pt;width:90.1pt;height:79.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" filled="f" stroked="f" strokeweight="1pt">
                <v:textbox>
                  <w:txbxContent>
                    <w:p w:rsidR="00705E2B" w:rsidRPr="00E730C1" w:rsidRDefault="000A7EF5" w:rsidP="00840D6F">
                      <w:pPr>
                        <w:pStyle w:val="P1-MetricsBanner-YearsTestingExperience"/>
                      </w:pPr>
                      <w:sdt>
                        <w:sdtPr>
                          <w:alias w:val="Experience"/>
                          <w:tag w:val=" "/>
                          <w:id w:val="-1978438900"/>
                          <w:lock w:val="sdtLocked"/>
                          <w:text/>
                        </w:sdtPr>
                        <w:sdtEndPr/>
                        <w:sdtContent>
                          <w:r w:rsidR="00DA188A">
                            <w:t>111</w:t>
                          </w:r>
                        </w:sdtContent>
                      </w:sdt>
                    </w:p>
                  </w:txbxContent>
                </v:textbox>
                <w10:wrap anchorx="page" anchory="page"/>
                <w10:anchorlock/>
              </v:rect>
            </w:pict>
          </mc:Fallback>
        </mc:AlternateContent>
      </w:r>
      <w:r w:rsidR="00274285" w:rsidRPr="007C6A3D">
        <w:rPr>
          <w:noProof/>
          <w:lang w:val="en-US"/>
        </w:rPr>
        <mc:AlternateContent>
          <mc:Choice Requires="wps">
            <w:drawing>
              <wp:anchor distT="0" distB="0" distL="114300" distR="114300" simplePos="0" relativeHeight="251670528" behindDoc="0" locked="1" layoutInCell="1" allowOverlap="1" wp14:anchorId="4FCE7351" wp14:editId="3E2AC5FD">
                <wp:simplePos x="0" y="0"/>
                <wp:positionH relativeFrom="page">
                  <wp:posOffset>394970</wp:posOffset>
                </wp:positionH>
                <wp:positionV relativeFrom="page">
                  <wp:posOffset>2062480</wp:posOffset>
                </wp:positionV>
                <wp:extent cx="1352550" cy="763270"/>
                <wp:effectExtent l="0" t="0" r="0" b="0"/>
                <wp:wrapNone/>
                <wp:docPr id="7" name="Rectangle 7"/>
                <wp:cNvGraphicFramePr/>
                <a:graphic xmlns:a="http://schemas.openxmlformats.org/drawingml/2006/main">
                  <a:graphicData uri="http://schemas.microsoft.com/office/word/2010/wordprocessingShape">
                    <wps:wsp>
                      <wps:cNvSpPr/>
                      <wps:spPr>
                        <a:xfrm>
                          <a:off x="0" y="0"/>
                          <a:ext cx="1352550" cy="763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5E2B" w:rsidRPr="00546B6F" w:rsidRDefault="000A7EF5" w:rsidP="00546B6F">
                            <w:pPr>
                              <w:pStyle w:val="P1-MetricsBanner-Headings"/>
                            </w:pPr>
                            <w:sdt>
                              <w:sdtPr>
                                <w:alias w:val="Years Testing"/>
                                <w:tag w:val=" "/>
                                <w:id w:val="1854221471"/>
                                <w:lock w:val="sdtLocked"/>
                                <w:text w:multiLine="1"/>
                              </w:sdtPr>
                              <w:sdtEndPr/>
                              <w:sdtContent>
                                <w:r w:rsidR="00705E2B" w:rsidRPr="00095731">
                                  <w:t>YEARS TESTING</w:t>
                                </w:r>
                                <w:r w:rsidR="00546B6F" w:rsidRPr="00095731">
                                  <w:br/>
                                  <w:t>EXPERIENCE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E7351" id="Rectangle 7" o:spid="_x0000_s1027" style="position:absolute;margin-left:31.1pt;margin-top:162.4pt;width:106.5pt;height:60.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" filled="f" stroked="f" strokeweight="1pt">
                <v:textbox>
                  <w:txbxContent>
                    <w:p w:rsidR="00705E2B" w:rsidRPr="00546B6F" w:rsidRDefault="000A7EF5" w:rsidP="00546B6F">
                      <w:pPr>
                        <w:pStyle w:val="P1-MetricsBanner-Headings"/>
                      </w:pPr>
                      <w:sdt>
                        <w:sdtPr>
                          <w:alias w:val="Years Testing"/>
                          <w:tag w:val=" "/>
                          <w:id w:val="1854221471"/>
                          <w:lock w:val="sdtLocked"/>
                          <w:text w:multiLine="1"/>
                        </w:sdtPr>
                        <w:sdtEndPr/>
                        <w:sdtContent>
                          <w:r w:rsidR="00705E2B" w:rsidRPr="00095731">
                            <w:t>YEARS TESTING</w:t>
                          </w:r>
                          <w:r w:rsidR="00546B6F" w:rsidRPr="00095731">
                            <w:br/>
                            <w:t>EXPERIENCE</w:t>
                          </w:r>
                        </w:sdtContent>
                      </w:sdt>
                    </w:p>
                  </w:txbxContent>
                </v:textbox>
                <w10:wrap anchorx="page" anchory="page"/>
                <w10:anchorlock/>
              </v:rect>
            </w:pict>
          </mc:Fallback>
        </mc:AlternateContent>
      </w:r>
    </w:p>
    <w:p w:rsidR="00F81147" w:rsidRDefault="00F81147" w:rsidP="00B24678"/>
    <w:p w:rsidR="00F81147" w:rsidRPr="00095731" w:rsidRDefault="00FB3F2C" w:rsidP="00B24678">
      <w:r w:rsidRPr="007C6A3D">
        <w:rPr>
          <w:noProof/>
          <w:lang w:val="en-US"/>
        </w:rPr>
        <mc:AlternateContent>
          <mc:Choice Requires="wps">
            <w:drawing>
              <wp:anchor distT="0" distB="0" distL="114300" distR="114300" simplePos="0" relativeHeight="251682816" behindDoc="0" locked="1" layoutInCell="1" allowOverlap="1" wp14:anchorId="4C600246" wp14:editId="1A441F35">
                <wp:simplePos x="0" y="0"/>
                <wp:positionH relativeFrom="page">
                  <wp:posOffset>2087592</wp:posOffset>
                </wp:positionH>
                <wp:positionV relativeFrom="page">
                  <wp:posOffset>1664898</wp:posOffset>
                </wp:positionV>
                <wp:extent cx="1714500" cy="1475117"/>
                <wp:effectExtent l="0" t="0" r="0" b="0"/>
                <wp:wrapNone/>
                <wp:docPr id="21" name="Rectangle 21"/>
                <wp:cNvGraphicFramePr/>
                <a:graphic xmlns:a="http://schemas.openxmlformats.org/drawingml/2006/main">
                  <a:graphicData uri="http://schemas.microsoft.com/office/word/2010/wordprocessingShape">
                    <wps:wsp>
                      <wps:cNvSpPr/>
                      <wps:spPr>
                        <a:xfrm>
                          <a:off x="0" y="0"/>
                          <a:ext cx="1714500" cy="1475117"/>
                        </a:xfrm>
                        <a:prstGeom prst="rect">
                          <a:avLst/>
                        </a:prstGeom>
                        <a:noFill/>
                        <a:ln w="12700" cap="flat" cmpd="sng" algn="ctr">
                          <a:noFill/>
                          <a:prstDash val="solid"/>
                          <a:miter lim="800000"/>
                        </a:ln>
                        <a:effectLst/>
                      </wps:spPr>
                      <wps:txbx>
                        <w:txbxContent>
                          <w:p w:rsidR="00EB75B3" w:rsidRPr="00B64207" w:rsidRDefault="000A7EF5" w:rsidP="00B64207">
                            <w:pPr>
                              <w:pStyle w:val="P1-MetricsBanner-SkillsLists"/>
                            </w:pPr>
                            <w:sdt>
                              <w:sdtPr>
                                <w:alias w:val="LEVELS &amp; TYPES SKILLS"/>
                                <w:tag w:val=" "/>
                                <w:id w:val="1952130889"/>
                                <w:lock w:val="sdtLocked"/>
                                <w:text w:multiLine="1"/>
                              </w:sdtPr>
                              <w:sdtEndPr/>
                              <w:sdtContent>
                                <w:r w:rsidR="00DA188A">
                                  <w:t>automation</w:t>
                                </w:r>
                                <w:r w:rsidR="00DA188A">
                                  <w:br/>
                                </w:r>
                                <w:r w:rsidR="006F2E37" w:rsidRPr="006F2E37">
                                  <w:t xml:space="preserve">SYSTEM </w:t>
                                </w:r>
                                <w:r w:rsidR="006F2E37">
                                  <w:br/>
                                </w:r>
                                <w:r w:rsidR="00DA188A">
                                  <w:t>functional</w:t>
                                </w:r>
                                <w:r w:rsidR="006F2E37" w:rsidRPr="006F2E37">
                                  <w:br/>
                                  <w:t>END TO END</w:t>
                                </w:r>
                                <w:r w:rsidR="006F2E37" w:rsidRPr="006F2E37">
                                  <w:br/>
                                  <w:t>REGRESSION</w:t>
                                </w:r>
                                <w:r w:rsidR="006F2E37" w:rsidRPr="006F2E37">
                                  <w:br/>
                                </w:r>
                                <w:r w:rsidR="006F2E37" w:rsidRPr="006F2E37">
                                  <w:br/>
                                </w:r>
                                <w:r w:rsidR="006F2E37" w:rsidRPr="006F2E37">
                                  <w:br/>
                                </w:r>
                                <w:r w:rsidR="006F2E37" w:rsidRPr="006F2E37">
                                  <w:br/>
                                </w:r>
                                <w:r w:rsidR="006F2E37" w:rsidRPr="006F2E37">
                                  <w:br/>
                                </w:r>
                                <w:r w:rsidR="006F2E37" w:rsidRPr="006F2E37">
                                  <w:br/>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00246" id="Rectangle 21" o:spid="_x0000_s1028" style="position:absolute;margin-left:164.4pt;margin-top:131.1pt;width:135pt;height:116.1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" filled="f" stroked="f" strokeweight="1pt">
                <v:textbox>
                  <w:txbxContent>
                    <w:p w:rsidR="00EB75B3" w:rsidRPr="00B64207" w:rsidRDefault="000A7EF5" w:rsidP="00B64207">
                      <w:pPr>
                        <w:pStyle w:val="P1-MetricsBanner-SkillsLists"/>
                      </w:pPr>
                      <w:sdt>
                        <w:sdtPr>
                          <w:alias w:val="LEVELS &amp; TYPES SKILLS"/>
                          <w:tag w:val=" "/>
                          <w:id w:val="1952130889"/>
                          <w:lock w:val="sdtLocked"/>
                          <w:text w:multiLine="1"/>
                        </w:sdtPr>
                        <w:sdtEndPr/>
                        <w:sdtContent>
                          <w:r w:rsidR="00DA188A">
                            <w:t>automation</w:t>
                          </w:r>
                          <w:r w:rsidR="00DA188A">
                            <w:br/>
                          </w:r>
                          <w:r w:rsidR="006F2E37" w:rsidRPr="006F2E37">
                            <w:t xml:space="preserve">SYSTEM </w:t>
                          </w:r>
                          <w:r w:rsidR="006F2E37">
                            <w:br/>
                          </w:r>
                          <w:r w:rsidR="00DA188A">
                            <w:t>functional</w:t>
                          </w:r>
                          <w:r w:rsidR="006F2E37" w:rsidRPr="006F2E37">
                            <w:br/>
                            <w:t>END TO END</w:t>
                          </w:r>
                          <w:r w:rsidR="006F2E37" w:rsidRPr="006F2E37">
                            <w:br/>
                            <w:t>REGRESSION</w:t>
                          </w:r>
                          <w:r w:rsidR="006F2E37" w:rsidRPr="006F2E37">
                            <w:br/>
                          </w:r>
                          <w:r w:rsidR="006F2E37" w:rsidRPr="006F2E37">
                            <w:br/>
                          </w:r>
                          <w:r w:rsidR="006F2E37" w:rsidRPr="006F2E37">
                            <w:br/>
                          </w:r>
                          <w:r w:rsidR="006F2E37" w:rsidRPr="006F2E37">
                            <w:br/>
                          </w:r>
                          <w:r w:rsidR="006F2E37" w:rsidRPr="006F2E37">
                            <w:br/>
                          </w:r>
                          <w:r w:rsidR="006F2E37" w:rsidRPr="006F2E37">
                            <w:br/>
                          </w:r>
                        </w:sdtContent>
                      </w:sdt>
                    </w:p>
                  </w:txbxContent>
                </v:textbox>
                <w10:wrap anchorx="page" anchory="page"/>
                <w10:anchorlock/>
              </v:rect>
            </w:pict>
          </mc:Fallback>
        </mc:AlternateContent>
      </w:r>
      <w:r w:rsidR="00230B69" w:rsidRPr="007C6A3D">
        <w:rPr>
          <w:noProof/>
          <w:lang w:val="en-US"/>
        </w:rPr>
        <mc:AlternateContent>
          <mc:Choice Requires="wps">
            <w:drawing>
              <wp:anchor distT="0" distB="0" distL="114300" distR="114300" simplePos="0" relativeHeight="251680768" behindDoc="0" locked="1" layoutInCell="1" allowOverlap="1" wp14:anchorId="08D5A5AB" wp14:editId="07413A7C">
                <wp:simplePos x="0" y="0"/>
                <wp:positionH relativeFrom="page">
                  <wp:posOffset>3838575</wp:posOffset>
                </wp:positionH>
                <wp:positionV relativeFrom="page">
                  <wp:posOffset>1314450</wp:posOffset>
                </wp:positionV>
                <wp:extent cx="1929765" cy="468630"/>
                <wp:effectExtent l="0" t="0" r="0" b="0"/>
                <wp:wrapNone/>
                <wp:docPr id="20" name="Rectangle 20"/>
                <wp:cNvGraphicFramePr/>
                <a:graphic xmlns:a="http://schemas.openxmlformats.org/drawingml/2006/main">
                  <a:graphicData uri="http://schemas.microsoft.com/office/word/2010/wordprocessingShape">
                    <wps:wsp>
                      <wps:cNvSpPr/>
                      <wps:spPr>
                        <a:xfrm>
                          <a:off x="0" y="0"/>
                          <a:ext cx="1929765" cy="468630"/>
                        </a:xfrm>
                        <a:prstGeom prst="rect">
                          <a:avLst/>
                        </a:prstGeom>
                        <a:noFill/>
                        <a:ln w="12700" cap="flat" cmpd="sng" algn="ctr">
                          <a:noFill/>
                          <a:prstDash val="solid"/>
                          <a:miter lim="800000"/>
                        </a:ln>
                        <a:effectLst/>
                      </wps:spPr>
                      <wps:txbx>
                        <w:txbxContent>
                          <w:p w:rsidR="00230B69" w:rsidRDefault="000A7EF5" w:rsidP="00FB3F2C">
                            <w:pPr>
                              <w:pStyle w:val="P1-MetricsBanner-SkillsHeading"/>
                            </w:pPr>
                            <w:sdt>
                              <w:sdtPr>
                                <w:alias w:val="COMPETENCIES"/>
                                <w:tag w:val=" "/>
                                <w:id w:val="-1233850823"/>
                                <w:text w:multiLine="1"/>
                              </w:sdtPr>
                              <w:sdtEndPr/>
                              <w:sdtContent>
                                <w:r w:rsidR="00230B69" w:rsidRPr="00095731">
                                  <w:t>COMPETENCIES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5A5AB" id="Rectangle 20" o:spid="_x0000_s1029" style="position:absolute;margin-left:302.25pt;margin-top:103.5pt;width:151.95pt;height:36.9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" filled="f" stroked="f" strokeweight="1pt">
                <v:textbox>
                  <w:txbxContent>
                    <w:p w:rsidR="00230B69" w:rsidRDefault="000A7EF5" w:rsidP="00FB3F2C">
                      <w:pPr>
                        <w:pStyle w:val="P1-MetricsBanner-SkillsHeading"/>
                      </w:pPr>
                      <w:sdt>
                        <w:sdtPr>
                          <w:alias w:val="COMPETENCIES"/>
                          <w:tag w:val=" "/>
                          <w:id w:val="-1233850823"/>
                          <w:text w:multiLine="1"/>
                        </w:sdtPr>
                        <w:sdtEndPr/>
                        <w:sdtContent>
                          <w:r w:rsidR="00230B69" w:rsidRPr="00095731">
                            <w:t>COMPETENCIES</w:t>
                          </w:r>
                        </w:sdtContent>
                      </w:sdt>
                    </w:p>
                  </w:txbxContent>
                </v:textbox>
                <w10:wrap anchorx="page" anchory="page"/>
                <w10:anchorlock/>
              </v:rect>
            </w:pict>
          </mc:Fallback>
        </mc:AlternateContent>
      </w:r>
      <w:r w:rsidR="00230B69" w:rsidRPr="007C6A3D">
        <w:rPr>
          <w:noProof/>
          <w:lang w:val="en-US"/>
        </w:rPr>
        <mc:AlternateContent>
          <mc:Choice Requires="wps">
            <w:drawing>
              <wp:anchor distT="0" distB="0" distL="114300" distR="114300" simplePos="0" relativeHeight="251676672" behindDoc="0" locked="1" layoutInCell="1" allowOverlap="1" wp14:anchorId="08054BCC" wp14:editId="4E398A47">
                <wp:simplePos x="0" y="0"/>
                <wp:positionH relativeFrom="page">
                  <wp:posOffset>2085975</wp:posOffset>
                </wp:positionH>
                <wp:positionV relativeFrom="page">
                  <wp:posOffset>1314450</wp:posOffset>
                </wp:positionV>
                <wp:extent cx="1927860" cy="468630"/>
                <wp:effectExtent l="0" t="0" r="0" b="0"/>
                <wp:wrapNone/>
                <wp:docPr id="12" name="Rectangle 12"/>
                <wp:cNvGraphicFramePr/>
                <a:graphic xmlns:a="http://schemas.openxmlformats.org/drawingml/2006/main">
                  <a:graphicData uri="http://schemas.microsoft.com/office/word/2010/wordprocessingShape">
                    <wps:wsp>
                      <wps:cNvSpPr/>
                      <wps:spPr>
                        <a:xfrm>
                          <a:off x="0" y="0"/>
                          <a:ext cx="1927860" cy="468630"/>
                        </a:xfrm>
                        <a:prstGeom prst="rect">
                          <a:avLst/>
                        </a:prstGeom>
                        <a:noFill/>
                        <a:ln w="12700" cap="flat" cmpd="sng" algn="ctr">
                          <a:noFill/>
                          <a:prstDash val="solid"/>
                          <a:miter lim="800000"/>
                        </a:ln>
                        <a:effectLst/>
                      </wps:spPr>
                      <wps:txbx>
                        <w:txbxContent>
                          <w:p w:rsidR="00230B69" w:rsidRPr="00095731" w:rsidRDefault="000A7EF5" w:rsidP="00FB3F2C">
                            <w:pPr>
                              <w:pStyle w:val="P1-MetricsBanner-SkillsHeading"/>
                            </w:pPr>
                            <w:sdt>
                              <w:sdtPr>
                                <w:alias w:val="LEVELS &amp; TYPES"/>
                                <w:tag w:val=" "/>
                                <w:id w:val="-603660097"/>
                                <w:lock w:val="sdtLocked"/>
                                <w:text w:multiLine="1"/>
                              </w:sdtPr>
                              <w:sdtEndPr/>
                              <w:sdtContent>
                                <w:r w:rsidR="00230B69" w:rsidRPr="00095731">
                                  <w:t>LEVELS &amp; TYPES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54BCC" id="Rectangle 12" o:spid="_x0000_s1030" style="position:absolute;margin-left:164.25pt;margin-top:103.5pt;width:151.8pt;height:36.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" filled="f" stroked="f" strokeweight="1pt">
                <v:textbox>
                  <w:txbxContent>
                    <w:p w:rsidR="00230B69" w:rsidRPr="00095731" w:rsidRDefault="000A7EF5" w:rsidP="00FB3F2C">
                      <w:pPr>
                        <w:pStyle w:val="P1-MetricsBanner-SkillsHeading"/>
                      </w:pPr>
                      <w:sdt>
                        <w:sdtPr>
                          <w:alias w:val="LEVELS &amp; TYPES"/>
                          <w:tag w:val=" "/>
                          <w:id w:val="-603660097"/>
                          <w:lock w:val="sdtLocked"/>
                          <w:text w:multiLine="1"/>
                        </w:sdtPr>
                        <w:sdtEndPr/>
                        <w:sdtContent>
                          <w:r w:rsidR="00230B69" w:rsidRPr="00095731">
                            <w:t>LEVELS &amp; TYPES</w:t>
                          </w:r>
                        </w:sdtContent>
                      </w:sdt>
                    </w:p>
                  </w:txbxContent>
                </v:textbox>
                <w10:wrap anchorx="page" anchory="page"/>
                <w10:anchorlock/>
              </v:rect>
            </w:pict>
          </mc:Fallback>
        </mc:AlternateContent>
      </w:r>
    </w:p>
    <w:p w:rsidR="0020613F" w:rsidRDefault="00FB3F2C" w:rsidP="00B24678">
      <w:r w:rsidRPr="007C6A3D">
        <w:rPr>
          <w:noProof/>
          <w:lang w:val="en-US"/>
        </w:rPr>
        <mc:AlternateContent>
          <mc:Choice Requires="wps">
            <w:drawing>
              <wp:anchor distT="0" distB="0" distL="114300" distR="114300" simplePos="0" relativeHeight="251684864" behindDoc="0" locked="1" layoutInCell="1" allowOverlap="1" wp14:anchorId="3849B8C3" wp14:editId="7F41E6A1">
                <wp:simplePos x="0" y="0"/>
                <wp:positionH relativeFrom="page">
                  <wp:posOffset>3830128</wp:posOffset>
                </wp:positionH>
                <wp:positionV relativeFrom="page">
                  <wp:posOffset>1664898</wp:posOffset>
                </wp:positionV>
                <wp:extent cx="1847850" cy="1475117"/>
                <wp:effectExtent l="0" t="0" r="0" b="0"/>
                <wp:wrapNone/>
                <wp:docPr id="22" name="Rectangle 22"/>
                <wp:cNvGraphicFramePr/>
                <a:graphic xmlns:a="http://schemas.openxmlformats.org/drawingml/2006/main">
                  <a:graphicData uri="http://schemas.microsoft.com/office/word/2010/wordprocessingShape">
                    <wps:wsp>
                      <wps:cNvSpPr/>
                      <wps:spPr>
                        <a:xfrm>
                          <a:off x="0" y="0"/>
                          <a:ext cx="1847850" cy="1475117"/>
                        </a:xfrm>
                        <a:prstGeom prst="rect">
                          <a:avLst/>
                        </a:prstGeom>
                        <a:noFill/>
                        <a:ln w="12700" cap="flat" cmpd="sng" algn="ctr">
                          <a:noFill/>
                          <a:prstDash val="solid"/>
                          <a:miter lim="800000"/>
                        </a:ln>
                        <a:effectLst/>
                      </wps:spPr>
                      <wps:txbx>
                        <w:txbxContent>
                          <w:p w:rsidR="00FB3F2C" w:rsidRPr="00B64207" w:rsidRDefault="000A7EF5" w:rsidP="00B64207">
                            <w:pPr>
                              <w:pStyle w:val="P1-MetricsBanner-SkillsLists"/>
                            </w:pPr>
                            <w:sdt>
                              <w:sdtPr>
                                <w:alias w:val="COMPETENCIES SKILLS"/>
                                <w:tag w:val=" "/>
                                <w:id w:val="420912498"/>
                                <w:lock w:val="sdtLocked"/>
                                <w:text w:multiLine="1"/>
                              </w:sdtPr>
                              <w:sdtEndPr/>
                              <w:sdtContent>
                                <w:r w:rsidR="00B64207" w:rsidRPr="00095731">
                                  <w:t>WEB</w:t>
                                </w:r>
                                <w:r w:rsidR="00FB3F2C" w:rsidRPr="00095731">
                                  <w:br/>
                                </w:r>
                                <w:r w:rsidR="00B64207" w:rsidRPr="00095731">
                                  <w:t>DESKTOP APPS</w:t>
                                </w:r>
                                <w:r w:rsidR="00AE4A01">
                                  <w:br/>
                                </w:r>
                                <w:r w:rsidR="00142B1B">
                                  <w:t>Client/server</w:t>
                                </w:r>
                                <w:r w:rsidR="00840D6F" w:rsidRPr="00095731">
                                  <w:br/>
                                </w:r>
                                <w:r w:rsidR="006E726C">
                                  <w:br/>
                                </w:r>
                                <w:r w:rsidR="00840D6F" w:rsidRPr="00095731">
                                  <w:br/>
                                </w:r>
                                <w:r w:rsidR="00840D6F" w:rsidRPr="00095731">
                                  <w:br/>
                                </w:r>
                                <w:r w:rsidR="00840D6F" w:rsidRPr="00095731">
                                  <w:br/>
                                </w:r>
                                <w:r w:rsidR="00840D6F" w:rsidRPr="00095731">
                                  <w:br/>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9B8C3" id="Rectangle 22" o:spid="_x0000_s1031" style="position:absolute;margin-left:301.6pt;margin-top:131.1pt;width:145.5pt;height:116.1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" filled="f" stroked="f" strokeweight="1pt">
                <v:textbox>
                  <w:txbxContent>
                    <w:p w:rsidR="00FB3F2C" w:rsidRPr="00B64207" w:rsidRDefault="000A7EF5" w:rsidP="00B64207">
                      <w:pPr>
                        <w:pStyle w:val="P1-MetricsBanner-SkillsLists"/>
                      </w:pPr>
                      <w:sdt>
                        <w:sdtPr>
                          <w:alias w:val="COMPETENCIES SKILLS"/>
                          <w:tag w:val=" "/>
                          <w:id w:val="420912498"/>
                          <w:lock w:val="sdtLocked"/>
                          <w:text w:multiLine="1"/>
                        </w:sdtPr>
                        <w:sdtEndPr/>
                        <w:sdtContent>
                          <w:r w:rsidR="00B64207" w:rsidRPr="00095731">
                            <w:t>WEB</w:t>
                          </w:r>
                          <w:r w:rsidR="00FB3F2C" w:rsidRPr="00095731">
                            <w:br/>
                          </w:r>
                          <w:r w:rsidR="00B64207" w:rsidRPr="00095731">
                            <w:t>DESKTOP APPS</w:t>
                          </w:r>
                          <w:r w:rsidR="00AE4A01">
                            <w:br/>
                          </w:r>
                          <w:r w:rsidR="00142B1B">
                            <w:t>Client/server</w:t>
                          </w:r>
                          <w:r w:rsidR="00840D6F" w:rsidRPr="00095731">
                            <w:br/>
                          </w:r>
                          <w:r w:rsidR="006E726C">
                            <w:br/>
                          </w:r>
                          <w:r w:rsidR="00840D6F" w:rsidRPr="00095731">
                            <w:br/>
                          </w:r>
                          <w:r w:rsidR="00840D6F" w:rsidRPr="00095731">
                            <w:br/>
                          </w:r>
                          <w:r w:rsidR="00840D6F" w:rsidRPr="00095731">
                            <w:br/>
                          </w:r>
                          <w:r w:rsidR="00840D6F" w:rsidRPr="00095731">
                            <w:br/>
                          </w:r>
                        </w:sdtContent>
                      </w:sdt>
                    </w:p>
                  </w:txbxContent>
                </v:textbox>
                <w10:wrap anchorx="page" anchory="page"/>
                <w10:anchorlock/>
              </v:rect>
            </w:pict>
          </mc:Fallback>
        </mc:AlternateContent>
      </w:r>
    </w:p>
    <w:p w:rsidR="0020613F" w:rsidRDefault="00FB3F2C" w:rsidP="00B24678">
      <w:r w:rsidRPr="007C6A3D">
        <w:rPr>
          <w:noProof/>
          <w:lang w:val="en-US"/>
        </w:rPr>
        <mc:AlternateContent>
          <mc:Choice Requires="wps">
            <w:drawing>
              <wp:anchor distT="0" distB="0" distL="114300" distR="114300" simplePos="0" relativeHeight="251686912" behindDoc="0" locked="1" layoutInCell="1" allowOverlap="1" wp14:anchorId="006BE326" wp14:editId="45F5CAE6">
                <wp:simplePos x="0" y="0"/>
                <wp:positionH relativeFrom="page">
                  <wp:posOffset>5676181</wp:posOffset>
                </wp:positionH>
                <wp:positionV relativeFrom="page">
                  <wp:posOffset>1664898</wp:posOffset>
                </wp:positionV>
                <wp:extent cx="1771650" cy="1475117"/>
                <wp:effectExtent l="0" t="0" r="0" b="0"/>
                <wp:wrapNone/>
                <wp:docPr id="23" name="Rectangle 23"/>
                <wp:cNvGraphicFramePr/>
                <a:graphic xmlns:a="http://schemas.openxmlformats.org/drawingml/2006/main">
                  <a:graphicData uri="http://schemas.microsoft.com/office/word/2010/wordprocessingShape">
                    <wps:wsp>
                      <wps:cNvSpPr/>
                      <wps:spPr>
                        <a:xfrm>
                          <a:off x="0" y="0"/>
                          <a:ext cx="1771650" cy="1475117"/>
                        </a:xfrm>
                        <a:prstGeom prst="rect">
                          <a:avLst/>
                        </a:prstGeom>
                        <a:noFill/>
                        <a:ln w="12700" cap="flat" cmpd="sng" algn="ctr">
                          <a:noFill/>
                          <a:prstDash val="solid"/>
                          <a:miter lim="800000"/>
                        </a:ln>
                        <a:effectLst/>
                      </wps:spPr>
                      <wps:txbx>
                        <w:txbxContent>
                          <w:p w:rsidR="00FB3F2C" w:rsidRPr="00B64207" w:rsidRDefault="000A7EF5" w:rsidP="00B64207">
                            <w:pPr>
                              <w:pStyle w:val="P1-MetricsBanner-SkillsLists"/>
                            </w:pPr>
                            <w:sdt>
                              <w:sdtPr>
                                <w:alias w:val="DOMAINS SKILLS"/>
                                <w:tag w:val=" "/>
                                <w:id w:val="-63799451"/>
                                <w:lock w:val="sdtLocked"/>
                                <w:text w:multiLine="1"/>
                              </w:sdtPr>
                              <w:sdtEndPr/>
                              <w:sdtContent>
                                <w:r w:rsidR="00DA188A">
                                  <w:t>education</w:t>
                                </w:r>
                                <w:r w:rsidR="00142B1B" w:rsidRPr="00142B1B">
                                  <w:br/>
                                </w:r>
                                <w:r w:rsidR="00DA188A">
                                  <w:t>life science</w:t>
                                </w:r>
                                <w:r w:rsidR="00142B1B" w:rsidRPr="00142B1B">
                                  <w:br/>
                                  <w:t>banking</w:t>
                                </w:r>
                                <w:r w:rsidR="004519D4">
                                  <w:t>/ FINANCE</w:t>
                                </w:r>
                                <w:r w:rsidR="00142B1B" w:rsidRPr="00142B1B">
                                  <w:br/>
                                </w:r>
                                <w:r w:rsidR="00DA188A">
                                  <w:t>commodity</w:t>
                                </w:r>
                                <w:r w:rsidR="00142B1B">
                                  <w:br/>
                                </w:r>
                                <w:r w:rsidR="00142B1B" w:rsidRPr="00142B1B">
                                  <w:t xml:space="preserve">Insurance </w:t>
                                </w:r>
                                <w:r w:rsidR="00142B1B" w:rsidRPr="00142B1B">
                                  <w:br/>
                                </w:r>
                                <w:r w:rsidR="003F119E">
                                  <w:t>HEALTHCARE</w:t>
                                </w:r>
                                <w:r w:rsidR="00142B1B" w:rsidRPr="00142B1B">
                                  <w:br/>
                                </w:r>
                                <w:r w:rsidR="00142B1B" w:rsidRPr="00142B1B">
                                  <w:br/>
                                </w:r>
                                <w:r w:rsidR="00142B1B" w:rsidRPr="00142B1B">
                                  <w:br/>
                                </w:r>
                                <w:r w:rsidR="00142B1B" w:rsidRPr="00142B1B">
                                  <w:br/>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E326" id="Rectangle 23" o:spid="_x0000_s1032" style="position:absolute;margin-left:446.95pt;margin-top:131.1pt;width:139.5pt;height:116.1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" filled="f" stroked="f" strokeweight="1pt">
                <v:textbox>
                  <w:txbxContent>
                    <w:p w:rsidR="00FB3F2C" w:rsidRPr="00B64207" w:rsidRDefault="000A7EF5" w:rsidP="00B64207">
                      <w:pPr>
                        <w:pStyle w:val="P1-MetricsBanner-SkillsLists"/>
                      </w:pPr>
                      <w:sdt>
                        <w:sdtPr>
                          <w:alias w:val="DOMAINS SKILLS"/>
                          <w:tag w:val=" "/>
                          <w:id w:val="-63799451"/>
                          <w:lock w:val="sdtLocked"/>
                          <w:text w:multiLine="1"/>
                        </w:sdtPr>
                        <w:sdtEndPr/>
                        <w:sdtContent>
                          <w:r w:rsidR="00DA188A">
                            <w:t>education</w:t>
                          </w:r>
                          <w:r w:rsidR="00142B1B" w:rsidRPr="00142B1B">
                            <w:br/>
                          </w:r>
                          <w:r w:rsidR="00DA188A">
                            <w:t>life science</w:t>
                          </w:r>
                          <w:r w:rsidR="00142B1B" w:rsidRPr="00142B1B">
                            <w:br/>
                            <w:t>banking</w:t>
                          </w:r>
                          <w:r w:rsidR="004519D4">
                            <w:t>/ FINANCE</w:t>
                          </w:r>
                          <w:r w:rsidR="00142B1B" w:rsidRPr="00142B1B">
                            <w:br/>
                          </w:r>
                          <w:r w:rsidR="00DA188A">
                            <w:t>commodity</w:t>
                          </w:r>
                          <w:r w:rsidR="00142B1B">
                            <w:br/>
                          </w:r>
                          <w:r w:rsidR="00142B1B" w:rsidRPr="00142B1B">
                            <w:t xml:space="preserve">Insurance </w:t>
                          </w:r>
                          <w:r w:rsidR="00142B1B" w:rsidRPr="00142B1B">
                            <w:br/>
                          </w:r>
                          <w:r w:rsidR="003F119E">
                            <w:t>HEALTHCARE</w:t>
                          </w:r>
                          <w:r w:rsidR="00142B1B" w:rsidRPr="00142B1B">
                            <w:br/>
                          </w:r>
                          <w:r w:rsidR="00142B1B" w:rsidRPr="00142B1B">
                            <w:br/>
                          </w:r>
                          <w:r w:rsidR="00142B1B" w:rsidRPr="00142B1B">
                            <w:br/>
                          </w:r>
                          <w:r w:rsidR="00142B1B" w:rsidRPr="00142B1B">
                            <w:br/>
                          </w:r>
                        </w:sdtContent>
                      </w:sdt>
                    </w:p>
                  </w:txbxContent>
                </v:textbox>
                <w10:wrap anchorx="page" anchory="page"/>
                <w10:anchorlock/>
              </v:rect>
            </w:pict>
          </mc:Fallback>
        </mc:AlternateContent>
      </w:r>
      <w:r w:rsidR="00230B69" w:rsidRPr="007C6A3D">
        <w:rPr>
          <w:noProof/>
          <w:lang w:val="en-US"/>
        </w:rPr>
        <mc:AlternateContent>
          <mc:Choice Requires="wps">
            <w:drawing>
              <wp:anchor distT="0" distB="0" distL="114300" distR="114300" simplePos="0" relativeHeight="251678720" behindDoc="0" locked="1" layoutInCell="1" allowOverlap="1" wp14:anchorId="7D0044A4" wp14:editId="0E564C94">
                <wp:simplePos x="0" y="0"/>
                <wp:positionH relativeFrom="page">
                  <wp:posOffset>5676900</wp:posOffset>
                </wp:positionH>
                <wp:positionV relativeFrom="page">
                  <wp:posOffset>1314450</wp:posOffset>
                </wp:positionV>
                <wp:extent cx="1699260" cy="468630"/>
                <wp:effectExtent l="0" t="0" r="0" b="0"/>
                <wp:wrapNone/>
                <wp:docPr id="17" name="Rectangle 17"/>
                <wp:cNvGraphicFramePr/>
                <a:graphic xmlns:a="http://schemas.openxmlformats.org/drawingml/2006/main">
                  <a:graphicData uri="http://schemas.microsoft.com/office/word/2010/wordprocessingShape">
                    <wps:wsp>
                      <wps:cNvSpPr/>
                      <wps:spPr>
                        <a:xfrm>
                          <a:off x="0" y="0"/>
                          <a:ext cx="1699260" cy="468630"/>
                        </a:xfrm>
                        <a:prstGeom prst="rect">
                          <a:avLst/>
                        </a:prstGeom>
                        <a:noFill/>
                        <a:ln w="12700" cap="flat" cmpd="sng" algn="ctr">
                          <a:noFill/>
                          <a:prstDash val="solid"/>
                          <a:miter lim="800000"/>
                        </a:ln>
                        <a:effectLst/>
                      </wps:spPr>
                      <wps:txbx>
                        <w:txbxContent>
                          <w:p w:rsidR="00230B69" w:rsidRDefault="000A7EF5" w:rsidP="00FB3F2C">
                            <w:pPr>
                              <w:pStyle w:val="P1-MetricsBanner-SkillsHeading"/>
                            </w:pPr>
                            <w:sdt>
                              <w:sdtPr>
                                <w:alias w:val="DOMAINS"/>
                                <w:tag w:val=" "/>
                                <w:id w:val="-1871912651"/>
                                <w:lock w:val="sdtLocked"/>
                                <w:text w:multiLine="1"/>
                              </w:sdtPr>
                              <w:sdtEndPr/>
                              <w:sdtContent>
                                <w:r w:rsidR="00230B69" w:rsidRPr="00095731">
                                  <w:t>DOMAINS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044A4" id="Rectangle 17" o:spid="_x0000_s1033" style="position:absolute;margin-left:447pt;margin-top:103.5pt;width:133.8pt;height:36.9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" filled="f" stroked="f" strokeweight="1pt">
                <v:textbox>
                  <w:txbxContent>
                    <w:p w:rsidR="00230B69" w:rsidRDefault="000A7EF5" w:rsidP="00FB3F2C">
                      <w:pPr>
                        <w:pStyle w:val="P1-MetricsBanner-SkillsHeading"/>
                      </w:pPr>
                      <w:sdt>
                        <w:sdtPr>
                          <w:alias w:val="DOMAINS"/>
                          <w:tag w:val=" "/>
                          <w:id w:val="-1871912651"/>
                          <w:lock w:val="sdtLocked"/>
                          <w:text w:multiLine="1"/>
                        </w:sdtPr>
                        <w:sdtEndPr/>
                        <w:sdtContent>
                          <w:r w:rsidR="00230B69" w:rsidRPr="00095731">
                            <w:t>DOMAINS</w:t>
                          </w:r>
                        </w:sdtContent>
                      </w:sdt>
                    </w:p>
                  </w:txbxContent>
                </v:textbox>
                <w10:wrap anchorx="page" anchory="page"/>
                <w10:anchorlock/>
              </v:rect>
            </w:pict>
          </mc:Fallback>
        </mc:AlternateContent>
      </w:r>
    </w:p>
    <w:p w:rsidR="0020613F" w:rsidRDefault="0020613F" w:rsidP="00B24678"/>
    <w:p w:rsidR="0020613F" w:rsidRDefault="0020613F" w:rsidP="00B24678"/>
    <w:p w:rsidR="0020613F" w:rsidRDefault="0020613F" w:rsidP="00B24678"/>
    <w:tbl>
      <w:tblPr>
        <w:tblStyle w:val="TableGrid"/>
        <w:tblpPr w:leftFromText="180" w:rightFromText="180" w:vertAnchor="text" w:horzAnchor="margin" w:tblpX="358" w:tblpY="6066"/>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3391"/>
        <w:gridCol w:w="3391"/>
      </w:tblGrid>
      <w:tr w:rsidR="00AE4A01" w:rsidTr="00F6428F">
        <w:trPr>
          <w:cantSplit/>
          <w:trHeight w:val="284"/>
        </w:trPr>
        <w:tc>
          <w:tcPr>
            <w:tcW w:w="3391" w:type="dxa"/>
          </w:tcPr>
          <w:p w:rsidR="00AE4A01" w:rsidRDefault="00AE4A01" w:rsidP="00AE4A01">
            <w:pPr>
              <w:pStyle w:val="P1-Skills-Heading-ProgrammingLanguageOperatingsystemsToolsTechskills"/>
            </w:pPr>
            <w:r>
              <w:t>programming/Scripting languages</w:t>
            </w:r>
          </w:p>
          <w:p w:rsidR="006F2E37" w:rsidRDefault="006F2E37" w:rsidP="00AE4A01">
            <w:pPr>
              <w:pStyle w:val="P1-AllBullets"/>
            </w:pPr>
            <w:r>
              <w:t>Java</w:t>
            </w:r>
          </w:p>
          <w:p w:rsidR="008B6F0C" w:rsidRDefault="008B6F0C" w:rsidP="00AE4A01">
            <w:pPr>
              <w:pStyle w:val="P1-AllBullets"/>
            </w:pPr>
            <w:r>
              <w:t>HTML / CSS</w:t>
            </w:r>
          </w:p>
          <w:p w:rsidR="00DF2418" w:rsidRDefault="00DF2418" w:rsidP="00AE4A01">
            <w:pPr>
              <w:pStyle w:val="P1-AllBullets"/>
            </w:pPr>
            <w:r>
              <w:t>JavaScript</w:t>
            </w:r>
          </w:p>
          <w:p w:rsidR="0078288C" w:rsidRDefault="0078288C" w:rsidP="00AE4A01">
            <w:pPr>
              <w:pStyle w:val="P1-AllBullets"/>
            </w:pPr>
            <w:r w:rsidRPr="0078288C">
              <w:t xml:space="preserve">XML </w:t>
            </w:r>
          </w:p>
          <w:p w:rsidR="00DF2418" w:rsidRDefault="00AE4A01" w:rsidP="00AE4A01">
            <w:pPr>
              <w:pStyle w:val="P1-AllBullets"/>
            </w:pPr>
            <w:r>
              <w:t>SQL</w:t>
            </w:r>
            <w:r w:rsidR="00FC59F6">
              <w:t xml:space="preserve"> / </w:t>
            </w:r>
            <w:r w:rsidR="00DF2418">
              <w:t>PL/SQL</w:t>
            </w:r>
          </w:p>
          <w:p w:rsidR="00AE4A01" w:rsidRDefault="00AE4A01" w:rsidP="00AE4A01">
            <w:pPr>
              <w:pStyle w:val="P1-Skills-Heading-ProgrammingLanguageOperatingsystemsToolsTechskills"/>
            </w:pPr>
            <w:r>
              <w:t>Project Methodologies</w:t>
            </w:r>
          </w:p>
          <w:p w:rsidR="00AE4A01" w:rsidRDefault="008B6F0C" w:rsidP="00AE4A01">
            <w:pPr>
              <w:pStyle w:val="P1-AllBullets"/>
            </w:pPr>
            <w:r>
              <w:t>Scrum</w:t>
            </w:r>
          </w:p>
          <w:p w:rsidR="00AE4A01" w:rsidRDefault="00AE4A01" w:rsidP="008B6F0C">
            <w:pPr>
              <w:pStyle w:val="P1-AllBullets"/>
            </w:pPr>
            <w:r>
              <w:t>V-Model</w:t>
            </w:r>
          </w:p>
        </w:tc>
        <w:tc>
          <w:tcPr>
            <w:tcW w:w="3391" w:type="dxa"/>
          </w:tcPr>
          <w:p w:rsidR="00AE4A01" w:rsidRDefault="00AE4A01" w:rsidP="00AE4A01">
            <w:pPr>
              <w:pStyle w:val="P1-Skills-Heading-ProgrammingLanguageOperatingsystemsToolsTechskills"/>
            </w:pPr>
            <w:r>
              <w:t>Test TOOLs</w:t>
            </w:r>
          </w:p>
          <w:p w:rsidR="008B6F0C" w:rsidRPr="008B6F0C" w:rsidRDefault="00D34B72" w:rsidP="008B6F0C">
            <w:pPr>
              <w:pStyle w:val="P1-AllBullets"/>
            </w:pPr>
            <w:r>
              <w:t>Hibernate</w:t>
            </w:r>
          </w:p>
          <w:p w:rsidR="008B6F0C" w:rsidRPr="008B6F0C" w:rsidRDefault="008B6F0C" w:rsidP="008B6F0C">
            <w:pPr>
              <w:pStyle w:val="P1-AllBullets"/>
            </w:pPr>
            <w:r w:rsidRPr="008D01C0">
              <w:t xml:space="preserve">IBM Rational Quality Manager </w:t>
            </w:r>
          </w:p>
          <w:p w:rsidR="008B6F0C" w:rsidRPr="008B6F0C" w:rsidRDefault="008B6F0C" w:rsidP="008B6F0C">
            <w:pPr>
              <w:pStyle w:val="P1-AllBullets"/>
            </w:pPr>
            <w:r w:rsidRPr="008D01C0">
              <w:t>HP Quick Test Professional 9.2</w:t>
            </w:r>
          </w:p>
          <w:p w:rsidR="008B6F0C" w:rsidRPr="008B6F0C" w:rsidRDefault="008B6F0C" w:rsidP="008B6F0C">
            <w:pPr>
              <w:pStyle w:val="P1-AllBullets"/>
            </w:pPr>
            <w:r w:rsidRPr="008D01C0">
              <w:t>S</w:t>
            </w:r>
            <w:r w:rsidR="00D34B72">
              <w:t>elenium</w:t>
            </w:r>
          </w:p>
          <w:p w:rsidR="008B6F0C" w:rsidRPr="008B6F0C" w:rsidRDefault="008B6F0C" w:rsidP="008B6F0C">
            <w:pPr>
              <w:pStyle w:val="P1-AllBullets"/>
            </w:pPr>
            <w:r>
              <w:t>JIRA</w:t>
            </w:r>
            <w:r w:rsidRPr="008B6F0C">
              <w:t xml:space="preserve"> / Bugzilla</w:t>
            </w:r>
          </w:p>
          <w:p w:rsidR="008B6F0C" w:rsidRPr="008B6F0C" w:rsidRDefault="00D34B72" w:rsidP="008B6F0C">
            <w:pPr>
              <w:pStyle w:val="P1-AllBullets"/>
            </w:pPr>
            <w:r>
              <w:t>Jenkins</w:t>
            </w:r>
          </w:p>
          <w:p w:rsidR="00AE4A01" w:rsidRDefault="00D34B72" w:rsidP="008B6F0C">
            <w:pPr>
              <w:pStyle w:val="P1-AllBullets"/>
            </w:pPr>
            <w:r>
              <w:t>Maven</w:t>
            </w:r>
            <w:r w:rsidR="008B6F0C" w:rsidRPr="008B6F0C">
              <w:t xml:space="preserve"> </w:t>
            </w:r>
          </w:p>
        </w:tc>
        <w:tc>
          <w:tcPr>
            <w:tcW w:w="3391" w:type="dxa"/>
          </w:tcPr>
          <w:p w:rsidR="00AE4A01" w:rsidRDefault="00AE4A01" w:rsidP="00AE4A01">
            <w:pPr>
              <w:pStyle w:val="P1-Skills-Heading-ProgrammingLanguageOperatingsystemsToolsTechskills"/>
            </w:pPr>
            <w:r>
              <w:t>Systems Knowledge</w:t>
            </w:r>
          </w:p>
          <w:p w:rsidR="004011A7" w:rsidRPr="004011A7" w:rsidRDefault="004011A7" w:rsidP="004011A7">
            <w:pPr>
              <w:pStyle w:val="P1-AllBullets"/>
            </w:pPr>
            <w:r>
              <w:t>Unix</w:t>
            </w:r>
            <w:r w:rsidRPr="004011A7">
              <w:t xml:space="preserve"> / Linux</w:t>
            </w:r>
          </w:p>
          <w:p w:rsidR="004011A7" w:rsidRPr="004011A7" w:rsidRDefault="004011A7" w:rsidP="004011A7">
            <w:pPr>
              <w:pStyle w:val="P1-AllBullets"/>
            </w:pPr>
            <w:r>
              <w:t>Windows XP</w:t>
            </w:r>
            <w:r w:rsidRPr="004011A7">
              <w:t xml:space="preserve"> / Vista / 7 / 10</w:t>
            </w:r>
          </w:p>
          <w:p w:rsidR="004011A7" w:rsidRPr="004011A7" w:rsidRDefault="004011A7" w:rsidP="004011A7">
            <w:pPr>
              <w:pStyle w:val="P1-AllBullets"/>
            </w:pPr>
            <w:r>
              <w:t>Oracle / DB2 / TOAD / My SQL</w:t>
            </w:r>
          </w:p>
          <w:p w:rsidR="004011A7" w:rsidRPr="004011A7" w:rsidRDefault="004011A7" w:rsidP="00D34B72">
            <w:pPr>
              <w:pStyle w:val="P1-AllBullets"/>
            </w:pPr>
            <w:r w:rsidRPr="00FC59F6">
              <w:t xml:space="preserve">IBM Web Sphere </w:t>
            </w:r>
            <w:r w:rsidRPr="004011A7">
              <w:t>/ BEA Web Logic / JBoss Fuse / Apache Tomcat Application Server</w:t>
            </w:r>
          </w:p>
          <w:p w:rsidR="004011A7" w:rsidRPr="004011A7" w:rsidRDefault="004011A7" w:rsidP="004011A7">
            <w:pPr>
              <w:pStyle w:val="P1-AllBullets"/>
            </w:pPr>
            <w:r>
              <w:t>CRM</w:t>
            </w:r>
          </w:p>
          <w:p w:rsidR="00FC59F6" w:rsidRDefault="004011A7" w:rsidP="004011A7">
            <w:pPr>
              <w:pStyle w:val="P1-AllBullets"/>
            </w:pPr>
            <w:r>
              <w:t>IBM Clear Case</w:t>
            </w:r>
          </w:p>
        </w:tc>
      </w:tr>
    </w:tbl>
    <w:p w:rsidR="00095731" w:rsidRDefault="00394E93" w:rsidP="00095731">
      <w:pPr>
        <w:sectPr w:rsidR="00095731" w:rsidSect="00FC4148">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1077" w:footer="709" w:gutter="0"/>
          <w:cols w:space="708"/>
          <w:docGrid w:linePitch="360"/>
        </w:sectPr>
      </w:pPr>
      <w:r w:rsidRPr="007C6A3D">
        <w:rPr>
          <w:noProof/>
          <w:lang w:val="en-US"/>
        </w:rPr>
        <mc:AlternateContent>
          <mc:Choice Requires="wps">
            <w:drawing>
              <wp:anchor distT="0" distB="0" distL="114300" distR="114300" simplePos="0" relativeHeight="251697152" behindDoc="0" locked="1" layoutInCell="1" allowOverlap="1" wp14:anchorId="43250B10" wp14:editId="7F262A6B">
                <wp:simplePos x="0" y="0"/>
                <wp:positionH relativeFrom="page">
                  <wp:posOffset>569595</wp:posOffset>
                </wp:positionH>
                <wp:positionV relativeFrom="page">
                  <wp:posOffset>6965950</wp:posOffset>
                </wp:positionV>
                <wp:extent cx="2678400" cy="468000"/>
                <wp:effectExtent l="0" t="0" r="0" b="0"/>
                <wp:wrapNone/>
                <wp:docPr id="28" name="Rectangle 28"/>
                <wp:cNvGraphicFramePr/>
                <a:graphic xmlns:a="http://schemas.openxmlformats.org/drawingml/2006/main">
                  <a:graphicData uri="http://schemas.microsoft.com/office/word/2010/wordprocessingShape">
                    <wps:wsp>
                      <wps:cNvSpPr/>
                      <wps:spPr>
                        <a:xfrm>
                          <a:off x="0" y="0"/>
                          <a:ext cx="2678400" cy="468000"/>
                        </a:xfrm>
                        <a:prstGeom prst="rect">
                          <a:avLst/>
                        </a:prstGeom>
                        <a:noFill/>
                        <a:ln w="12700" cap="flat" cmpd="sng" algn="ctr">
                          <a:noFill/>
                          <a:prstDash val="solid"/>
                          <a:miter lim="800000"/>
                        </a:ln>
                        <a:effectLst/>
                      </wps:spPr>
                      <wps:txbx>
                        <w:txbxContent>
                          <w:p w:rsidR="00394E93" w:rsidRPr="00806634" w:rsidRDefault="000A7EF5" w:rsidP="00394E93">
                            <w:pPr>
                              <w:pStyle w:val="P6-Sub-Headings-EducationSkillSet"/>
                            </w:pPr>
                            <w:sdt>
                              <w:sdtPr>
                                <w:alias w:val="Skill Set"/>
                                <w:tag w:val=" "/>
                                <w:id w:val="1400864921"/>
                                <w:lock w:val="sdtLocked"/>
                                <w:text w:multiLine="1"/>
                              </w:sdtPr>
                              <w:sdtEndPr/>
                              <w:sdtContent>
                                <w:r w:rsidR="00394E93" w:rsidRPr="00095731">
                                  <w:t>SKILL SET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0B10" id="Rectangle 28" o:spid="_x0000_s1034" style="position:absolute;margin-left:44.85pt;margin-top:548.5pt;width:210.9pt;height:36.8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" filled="f" stroked="f" strokeweight="1pt">
                <v:textbox>
                  <w:txbxContent>
                    <w:p w:rsidR="00394E93" w:rsidRPr="00806634" w:rsidRDefault="000A7EF5" w:rsidP="00394E93">
                      <w:pPr>
                        <w:pStyle w:val="P6-Sub-Headings-EducationSkillSet"/>
                      </w:pPr>
                      <w:sdt>
                        <w:sdtPr>
                          <w:alias w:val="Skill Set"/>
                          <w:tag w:val=" "/>
                          <w:id w:val="1400864921"/>
                          <w:lock w:val="sdtLocked"/>
                          <w:text w:multiLine="1"/>
                        </w:sdtPr>
                        <w:sdtEndPr/>
                        <w:sdtContent>
                          <w:r w:rsidR="00394E93" w:rsidRPr="00095731">
                            <w:t>SKILL SET</w:t>
                          </w:r>
                        </w:sdtContent>
                      </w:sdt>
                    </w:p>
                  </w:txbxContent>
                </v:textbox>
                <w10:wrap anchorx="page" anchory="page"/>
                <w10:anchorlock/>
              </v:rect>
            </w:pict>
          </mc:Fallback>
        </mc:AlternateContent>
      </w:r>
      <w:r w:rsidR="00806634" w:rsidRPr="007C6A3D">
        <w:rPr>
          <w:noProof/>
          <w:lang w:val="en-US"/>
        </w:rPr>
        <mc:AlternateContent>
          <mc:Choice Requires="wps">
            <w:drawing>
              <wp:anchor distT="0" distB="0" distL="114300" distR="114300" simplePos="0" relativeHeight="251693056" behindDoc="0" locked="1" layoutInCell="1" allowOverlap="1" wp14:anchorId="76364141" wp14:editId="1A725A85">
                <wp:simplePos x="0" y="0"/>
                <wp:positionH relativeFrom="page">
                  <wp:posOffset>567690</wp:posOffset>
                </wp:positionH>
                <wp:positionV relativeFrom="page">
                  <wp:posOffset>5741035</wp:posOffset>
                </wp:positionV>
                <wp:extent cx="2679065" cy="468630"/>
                <wp:effectExtent l="0" t="0" r="0" b="0"/>
                <wp:wrapNone/>
                <wp:docPr id="26" name="Rectangle 26"/>
                <wp:cNvGraphicFramePr/>
                <a:graphic xmlns:a="http://schemas.openxmlformats.org/drawingml/2006/main">
                  <a:graphicData uri="http://schemas.microsoft.com/office/word/2010/wordprocessingShape">
                    <wps:wsp>
                      <wps:cNvSpPr/>
                      <wps:spPr>
                        <a:xfrm>
                          <a:off x="0" y="0"/>
                          <a:ext cx="2679065" cy="468630"/>
                        </a:xfrm>
                        <a:prstGeom prst="rect">
                          <a:avLst/>
                        </a:prstGeom>
                        <a:noFill/>
                        <a:ln w="12700" cap="flat" cmpd="sng" algn="ctr">
                          <a:noFill/>
                          <a:prstDash val="solid"/>
                          <a:miter lim="800000"/>
                        </a:ln>
                        <a:effectLst/>
                      </wps:spPr>
                      <wps:txbx>
                        <w:txbxContent>
                          <w:p w:rsidR="00806634" w:rsidRPr="00394E93" w:rsidRDefault="000A7EF5" w:rsidP="00394E93">
                            <w:pPr>
                              <w:pStyle w:val="P6-Sub-Headings-EducationSkillSet"/>
                            </w:pPr>
                            <w:sdt>
                              <w:sdtPr>
                                <w:alias w:val="Education"/>
                                <w:tag w:val=" "/>
                                <w:id w:val="-1963098959"/>
                                <w:lock w:val="sdtLocked"/>
                                <w:text/>
                              </w:sdtPr>
                              <w:sdtEndPr/>
                              <w:sdtContent>
                                <w:r w:rsidR="00806634" w:rsidRPr="00095731">
                                  <w:t>Education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4141" id="Rectangle 26" o:spid="_x0000_s1035" style="position:absolute;margin-left:44.7pt;margin-top:452.05pt;width:210.95pt;height:36.9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" filled="f" stroked="f" strokeweight="1pt">
                <v:textbox>
                  <w:txbxContent>
                    <w:p w:rsidR="00806634" w:rsidRPr="00394E93" w:rsidRDefault="000A7EF5" w:rsidP="00394E93">
                      <w:pPr>
                        <w:pStyle w:val="P6-Sub-Headings-EducationSkillSet"/>
                      </w:pPr>
                      <w:sdt>
                        <w:sdtPr>
                          <w:alias w:val="Education"/>
                          <w:tag w:val=" "/>
                          <w:id w:val="-1963098959"/>
                          <w:lock w:val="sdtLocked"/>
                          <w:text/>
                        </w:sdtPr>
                        <w:sdtEndPr/>
                        <w:sdtContent>
                          <w:r w:rsidR="00806634" w:rsidRPr="00095731">
                            <w:t>Education</w:t>
                          </w:r>
                        </w:sdtContent>
                      </w:sdt>
                    </w:p>
                  </w:txbxContent>
                </v:textbox>
                <w10:wrap anchorx="page" anchory="page"/>
                <w10:anchorlock/>
              </v:rect>
            </w:pict>
          </mc:Fallback>
        </mc:AlternateContent>
      </w:r>
      <w:r w:rsidR="00EB75B3" w:rsidRPr="007C6A3D">
        <w:rPr>
          <w:noProof/>
          <w:lang w:val="en-US"/>
        </w:rPr>
        <mc:AlternateContent>
          <mc:Choice Requires="wps">
            <w:drawing>
              <wp:anchor distT="0" distB="0" distL="114300" distR="114300" simplePos="0" relativeHeight="251691008" behindDoc="0" locked="1" layoutInCell="1" allowOverlap="1" wp14:anchorId="30075631" wp14:editId="24826048">
                <wp:simplePos x="0" y="0"/>
                <wp:positionH relativeFrom="page">
                  <wp:posOffset>571500</wp:posOffset>
                </wp:positionH>
                <wp:positionV relativeFrom="page">
                  <wp:posOffset>4038600</wp:posOffset>
                </wp:positionV>
                <wp:extent cx="6378575" cy="1638300"/>
                <wp:effectExtent l="0" t="0" r="0" b="0"/>
                <wp:wrapNone/>
                <wp:docPr id="25" name="Rectangle 25"/>
                <wp:cNvGraphicFramePr/>
                <a:graphic xmlns:a="http://schemas.openxmlformats.org/drawingml/2006/main">
                  <a:graphicData uri="http://schemas.microsoft.com/office/word/2010/wordprocessingShape">
                    <wps:wsp>
                      <wps:cNvSpPr/>
                      <wps:spPr>
                        <a:xfrm>
                          <a:off x="0" y="0"/>
                          <a:ext cx="6378575" cy="1638300"/>
                        </a:xfrm>
                        <a:prstGeom prst="rect">
                          <a:avLst/>
                        </a:prstGeom>
                        <a:noFill/>
                        <a:ln w="12700" cap="flat" cmpd="sng" algn="ctr">
                          <a:noFill/>
                          <a:prstDash val="solid"/>
                          <a:miter lim="800000"/>
                        </a:ln>
                        <a:effectLst/>
                      </wps:spPr>
                      <wps:txbx>
                        <w:txbxContent>
                          <w:p w:rsidR="004D0B2F" w:rsidRPr="00BC6575" w:rsidRDefault="00DA188A" w:rsidP="00BC6575">
                            <w:pPr>
                              <w:pStyle w:val="P1-CareerPersonalSummary"/>
                            </w:pPr>
                            <w:r>
                              <w:t xml:space="preserve">Pankaj has in-depth </w:t>
                            </w:r>
                            <w:r w:rsidR="00D34B72">
                              <w:t>practical</w:t>
                            </w:r>
                            <w:r w:rsidR="00C56A05" w:rsidRPr="00C56A05">
                              <w:t xml:space="preserve"> </w:t>
                            </w:r>
                            <w:r>
                              <w:t xml:space="preserve">knowledge </w:t>
                            </w:r>
                            <w:r w:rsidR="00D34B72">
                              <w:t>open source automation tools and build frameworks using open source technologies.</w:t>
                            </w:r>
                            <w:r>
                              <w:t xml:space="preserve"> </w:t>
                            </w:r>
                            <w:r w:rsidR="00D34B72">
                              <w:t>He has</w:t>
                            </w:r>
                            <w:r>
                              <w:t xml:space="preserve"> rich</w:t>
                            </w:r>
                            <w:r w:rsidR="00C56A05" w:rsidRPr="00C56A05">
                              <w:t xml:space="preserve"> </w:t>
                            </w:r>
                            <w:r>
                              <w:t>11</w:t>
                            </w:r>
                            <w:r w:rsidR="00C56A05" w:rsidRPr="00C56A05">
                              <w:t xml:space="preserve">+ years of experience in IT industry </w:t>
                            </w:r>
                            <w:r>
                              <w:t>in that</w:t>
                            </w:r>
                            <w:r w:rsidR="00C56A05" w:rsidRPr="00C56A05">
                              <w:t xml:space="preserve"> </w:t>
                            </w:r>
                            <w:r>
                              <w:t>6</w:t>
                            </w:r>
                            <w:r w:rsidR="00C56A05" w:rsidRPr="00C56A05">
                              <w:t xml:space="preserve">+ years of </w:t>
                            </w:r>
                            <w:r>
                              <w:t>team management</w:t>
                            </w:r>
                            <w:r w:rsidR="00DB703D">
                              <w:t xml:space="preserve"> experience</w:t>
                            </w:r>
                            <w:r>
                              <w:t>.</w:t>
                            </w:r>
                            <w:r w:rsidR="00DB703D">
                              <w:t xml:space="preserve"> </w:t>
                            </w:r>
                            <w:r w:rsidR="00D34B72">
                              <w:t xml:space="preserve">Automation testing and man management </w:t>
                            </w:r>
                            <w:r>
                              <w:t xml:space="preserve">is </w:t>
                            </w:r>
                            <w:r w:rsidR="00D34B72">
                              <w:t xml:space="preserve">his </w:t>
                            </w:r>
                            <w:r>
                              <w:t xml:space="preserve">core area of </w:t>
                            </w:r>
                            <w:r w:rsidR="00D34B72">
                              <w:t>competency</w:t>
                            </w:r>
                            <w:r w:rsidR="00C56A05" w:rsidRPr="00C56A05">
                              <w:t xml:space="preserve">. </w:t>
                            </w:r>
                            <w:r w:rsidR="00D34B72">
                              <w:t>He</w:t>
                            </w:r>
                            <w:r w:rsidR="00C56A05" w:rsidRPr="00C56A05">
                              <w:t xml:space="preserve"> has worked in </w:t>
                            </w:r>
                            <w:r w:rsidR="00D34B72">
                              <w:t>Education, Commodities</w:t>
                            </w:r>
                            <w:r w:rsidR="00C56A05" w:rsidRPr="00C56A05">
                              <w:t>, Banking, Finance, Insurance and Healthcare domains. During h</w:t>
                            </w:r>
                            <w:r w:rsidR="00D34B72">
                              <w:t xml:space="preserve">is testing career </w:t>
                            </w:r>
                            <w:r w:rsidR="00C56A05" w:rsidRPr="00C56A05">
                              <w:t xml:space="preserve">he has worked on different phases of testing such as System, System Integration and Regression testing. </w:t>
                            </w:r>
                            <w:r w:rsidR="00D34B72">
                              <w:t>H</w:t>
                            </w:r>
                            <w:r w:rsidR="00C56A05" w:rsidRPr="00C56A05">
                              <w:t>e used test managemen</w:t>
                            </w:r>
                            <w:r w:rsidR="00D34B72">
                              <w:t xml:space="preserve">t tools such as Quality Centre, </w:t>
                            </w:r>
                            <w:r w:rsidR="00C56A05" w:rsidRPr="00C56A05">
                              <w:t xml:space="preserve">Jira and Bugzilla while working on various projects. </w:t>
                            </w:r>
                            <w:r w:rsidR="00D34B72">
                              <w:t xml:space="preserve">Pankaj </w:t>
                            </w:r>
                            <w:r w:rsidR="00C56A05" w:rsidRPr="00C56A05">
                              <w:t xml:space="preserve">has strong communication, interpersonal and presentation skills. </w:t>
                            </w:r>
                            <w:r w:rsidR="00D34B72">
                              <w:t>He</w:t>
                            </w:r>
                            <w:r w:rsidR="00C56A05" w:rsidRPr="00C56A05">
                              <w:t xml:space="preserve"> is good team player and able to liaise with business, development and testing teams effectively to deliver projects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75631" id="Rectangle 25" o:spid="_x0000_s1036" style="position:absolute;margin-left:45pt;margin-top:318pt;width:502.25pt;height:12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" filled="f" stroked="f" strokeweight="1pt">
                <v:textbox>
                  <w:txbxContent>
                    <w:p w:rsidR="004D0B2F" w:rsidRPr="00BC6575" w:rsidRDefault="00DA188A" w:rsidP="00BC6575">
                      <w:pPr>
                        <w:pStyle w:val="P1-CareerPersonalSummary"/>
                      </w:pPr>
                      <w:r>
                        <w:t xml:space="preserve">Pankaj has in-depth </w:t>
                      </w:r>
                      <w:r w:rsidR="00D34B72">
                        <w:t>practical</w:t>
                      </w:r>
                      <w:r w:rsidR="00C56A05" w:rsidRPr="00C56A05">
                        <w:t xml:space="preserve"> </w:t>
                      </w:r>
                      <w:r>
                        <w:t xml:space="preserve">knowledge </w:t>
                      </w:r>
                      <w:r w:rsidR="00D34B72">
                        <w:t>open source automation tools and build frameworks using open source technologies.</w:t>
                      </w:r>
                      <w:r>
                        <w:t xml:space="preserve"> </w:t>
                      </w:r>
                      <w:r w:rsidR="00D34B72">
                        <w:t>He has</w:t>
                      </w:r>
                      <w:r>
                        <w:t xml:space="preserve"> rich</w:t>
                      </w:r>
                      <w:r w:rsidR="00C56A05" w:rsidRPr="00C56A05">
                        <w:t xml:space="preserve"> </w:t>
                      </w:r>
                      <w:r>
                        <w:t>11</w:t>
                      </w:r>
                      <w:r w:rsidR="00C56A05" w:rsidRPr="00C56A05">
                        <w:t xml:space="preserve">+ years of experience in IT industry </w:t>
                      </w:r>
                      <w:r>
                        <w:t>in that</w:t>
                      </w:r>
                      <w:r w:rsidR="00C56A05" w:rsidRPr="00C56A05">
                        <w:t xml:space="preserve"> </w:t>
                      </w:r>
                      <w:r>
                        <w:t>6</w:t>
                      </w:r>
                      <w:r w:rsidR="00C56A05" w:rsidRPr="00C56A05">
                        <w:t xml:space="preserve">+ years of </w:t>
                      </w:r>
                      <w:r>
                        <w:t>team management</w:t>
                      </w:r>
                      <w:r w:rsidR="00DB703D">
                        <w:t xml:space="preserve"> experience</w:t>
                      </w:r>
                      <w:r>
                        <w:t>.</w:t>
                      </w:r>
                      <w:r w:rsidR="00DB703D">
                        <w:t xml:space="preserve"> </w:t>
                      </w:r>
                      <w:r w:rsidR="00D34B72">
                        <w:t xml:space="preserve">Automation testing and man management </w:t>
                      </w:r>
                      <w:r>
                        <w:t xml:space="preserve">is </w:t>
                      </w:r>
                      <w:r w:rsidR="00D34B72">
                        <w:t xml:space="preserve">his </w:t>
                      </w:r>
                      <w:r>
                        <w:t xml:space="preserve">core area of </w:t>
                      </w:r>
                      <w:r w:rsidR="00D34B72">
                        <w:t>competency</w:t>
                      </w:r>
                      <w:r w:rsidR="00C56A05" w:rsidRPr="00C56A05">
                        <w:t xml:space="preserve">. </w:t>
                      </w:r>
                      <w:r w:rsidR="00D34B72">
                        <w:t>He</w:t>
                      </w:r>
                      <w:r w:rsidR="00C56A05" w:rsidRPr="00C56A05">
                        <w:t xml:space="preserve"> has worked in </w:t>
                      </w:r>
                      <w:r w:rsidR="00D34B72">
                        <w:t>Education, Commodities</w:t>
                      </w:r>
                      <w:r w:rsidR="00C56A05" w:rsidRPr="00C56A05">
                        <w:t>, Banking, Finance, Insurance and Healthcare domains. During h</w:t>
                      </w:r>
                      <w:r w:rsidR="00D34B72">
                        <w:t xml:space="preserve">is testing career </w:t>
                      </w:r>
                      <w:r w:rsidR="00C56A05" w:rsidRPr="00C56A05">
                        <w:t xml:space="preserve">he has worked on different phases of testing such as System, System Integration and Regression testing. </w:t>
                      </w:r>
                      <w:r w:rsidR="00D34B72">
                        <w:t>H</w:t>
                      </w:r>
                      <w:r w:rsidR="00C56A05" w:rsidRPr="00C56A05">
                        <w:t>e used test managemen</w:t>
                      </w:r>
                      <w:r w:rsidR="00D34B72">
                        <w:t xml:space="preserve">t tools such as Quality Centre, </w:t>
                      </w:r>
                      <w:r w:rsidR="00C56A05" w:rsidRPr="00C56A05">
                        <w:t xml:space="preserve">Jira and Bugzilla while working on various projects. </w:t>
                      </w:r>
                      <w:r w:rsidR="00D34B72">
                        <w:t xml:space="preserve">Pankaj </w:t>
                      </w:r>
                      <w:r w:rsidR="00C56A05" w:rsidRPr="00C56A05">
                        <w:t xml:space="preserve">has strong communication, interpersonal and presentation skills. </w:t>
                      </w:r>
                      <w:r w:rsidR="00D34B72">
                        <w:t>He</w:t>
                      </w:r>
                      <w:r w:rsidR="00C56A05" w:rsidRPr="00C56A05">
                        <w:t xml:space="preserve"> is good team player and able to liaise with business, development and testing teams effectively to deliver projects on time. </w:t>
                      </w:r>
                    </w:p>
                  </w:txbxContent>
                </v:textbox>
                <w10:wrap anchorx="page" anchory="page"/>
                <w10:anchorlock/>
              </v:rect>
            </w:pict>
          </mc:Fallback>
        </mc:AlternateContent>
      </w:r>
      <w:r w:rsidR="00274285" w:rsidRPr="007C6A3D">
        <w:rPr>
          <w:noProof/>
          <w:lang w:val="en-US"/>
        </w:rPr>
        <mc:AlternateContent>
          <mc:Choice Requires="wps">
            <w:drawing>
              <wp:anchor distT="0" distB="0" distL="114300" distR="114300" simplePos="0" relativeHeight="251665408" behindDoc="0" locked="1" layoutInCell="1" allowOverlap="1" wp14:anchorId="38B472C3" wp14:editId="7DA37D0D">
                <wp:simplePos x="0" y="0"/>
                <wp:positionH relativeFrom="page">
                  <wp:posOffset>0</wp:posOffset>
                </wp:positionH>
                <wp:positionV relativeFrom="page">
                  <wp:posOffset>3152775</wp:posOffset>
                </wp:positionV>
                <wp:extent cx="7582535" cy="427990"/>
                <wp:effectExtent l="0" t="0" r="0" b="0"/>
                <wp:wrapNone/>
                <wp:docPr id="3" name="Rectangle 3"/>
                <wp:cNvGraphicFramePr/>
                <a:graphic xmlns:a="http://schemas.openxmlformats.org/drawingml/2006/main">
                  <a:graphicData uri="http://schemas.microsoft.com/office/word/2010/wordprocessingShape">
                    <wps:wsp>
                      <wps:cNvSpPr/>
                      <wps:spPr>
                        <a:xfrm>
                          <a:off x="0" y="0"/>
                          <a:ext cx="7582535" cy="427990"/>
                        </a:xfrm>
                        <a:prstGeom prst="rect">
                          <a:avLst/>
                        </a:prstGeom>
                        <a:solidFill>
                          <a:srgbClr val="00B0F0">
                            <a:alpha val="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261C" w:rsidRPr="007C6A3D" w:rsidRDefault="000A7EF5" w:rsidP="007C6A3D">
                            <w:pPr>
                              <w:pStyle w:val="P1-PlanitContactBanner2"/>
                              <w:ind w:firstLine="720"/>
                            </w:pPr>
                            <w:sdt>
                              <w:sdtPr>
                                <w:rPr>
                                  <w:rStyle w:val="P1-PlanitContactBanner1Char"/>
                                </w:rPr>
                                <w:alias w:val="PLANIT CONTACT"/>
                                <w:tag w:val=" "/>
                                <w:id w:val="-1406754729"/>
                                <w:lock w:val="sdtLocked"/>
                                <w:text w:multiLine="1"/>
                              </w:sdtPr>
                              <w:sdtEndPr>
                                <w:rPr>
                                  <w:rStyle w:val="P1-PlanitContactBanner1Char"/>
                                </w:rPr>
                              </w:sdtEndPr>
                              <w:sdtContent>
                                <w:r w:rsidR="00D2261C" w:rsidRPr="007C6A3D">
                                  <w:rPr>
                                    <w:rStyle w:val="P1-PlanitContactBanner1Char"/>
                                  </w:rPr>
                                  <w:t>Planit Contact:</w:t>
                                </w:r>
                              </w:sdtContent>
                            </w:sdt>
                            <w:r w:rsidR="00D2261C" w:rsidRPr="007C6A3D">
                              <w:t xml:space="preserve"> </w:t>
                            </w:r>
                            <w:sdt>
                              <w:sdtPr>
                                <w:alias w:val="PLANIT CONTACT Details"/>
                                <w:tag w:val=" "/>
                                <w:id w:val="-678655674"/>
                                <w:lock w:val="sdtLocked"/>
                                <w:text w:multiLine="1"/>
                              </w:sdtPr>
                              <w:sdtEndPr/>
                              <w:sdtContent>
                                <w:r w:rsidR="00142B1B" w:rsidRPr="00142B1B">
                                  <w:t>David Scanlon // +61 2 9464 0600 // dscanlon@planittesting.com</w:t>
                                </w:r>
                              </w:sdtContent>
                            </w:sdt>
                          </w:p>
                          <w:p w:rsidR="00D2261C" w:rsidRPr="00D2261C" w:rsidRDefault="00D2261C" w:rsidP="00D2261C">
                            <w:pPr>
                              <w:pStyle w:val="P1-PlanitContactBanner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472C3" id="Rectangle 3" o:spid="_x0000_s1037" style="position:absolute;margin-left:0;margin-top:248.25pt;width:597.05pt;height:33.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" fillcolor="#00b0f0" stroked="f" strokeweight="1pt">
                <v:fill opacity="4626f"/>
                <v:textbox>
                  <w:txbxContent>
                    <w:p w:rsidR="00D2261C" w:rsidRPr="007C6A3D" w:rsidRDefault="000A7EF5" w:rsidP="007C6A3D">
                      <w:pPr>
                        <w:pStyle w:val="P1-PlanitContactBanner2"/>
                        <w:ind w:firstLine="720"/>
                      </w:pPr>
                      <w:sdt>
                        <w:sdtPr>
                          <w:rPr>
                            <w:rStyle w:val="P1-PlanitContactBanner1Char"/>
                          </w:rPr>
                          <w:alias w:val="PLANIT CONTACT"/>
                          <w:tag w:val=" "/>
                          <w:id w:val="-1406754729"/>
                          <w:lock w:val="sdtLocked"/>
                          <w:text w:multiLine="1"/>
                        </w:sdtPr>
                        <w:sdtEndPr>
                          <w:rPr>
                            <w:rStyle w:val="P1-PlanitContactBanner1Char"/>
                          </w:rPr>
                        </w:sdtEndPr>
                        <w:sdtContent>
                          <w:r w:rsidR="00D2261C" w:rsidRPr="007C6A3D">
                            <w:rPr>
                              <w:rStyle w:val="P1-PlanitContactBanner1Char"/>
                            </w:rPr>
                            <w:t>Planit Contact:</w:t>
                          </w:r>
                        </w:sdtContent>
                      </w:sdt>
                      <w:r w:rsidR="00D2261C" w:rsidRPr="007C6A3D">
                        <w:t xml:space="preserve"> </w:t>
                      </w:r>
                      <w:sdt>
                        <w:sdtPr>
                          <w:alias w:val="PLANIT CONTACT Details"/>
                          <w:tag w:val=" "/>
                          <w:id w:val="-678655674"/>
                          <w:lock w:val="sdtLocked"/>
                          <w:text w:multiLine="1"/>
                        </w:sdtPr>
                        <w:sdtEndPr/>
                        <w:sdtContent>
                          <w:r w:rsidR="00142B1B" w:rsidRPr="00142B1B">
                            <w:t>David Scanlon // +61 2 9464 0600 // dscanlon@planittesting.com</w:t>
                          </w:r>
                        </w:sdtContent>
                      </w:sdt>
                    </w:p>
                    <w:p w:rsidR="00D2261C" w:rsidRPr="00D2261C" w:rsidRDefault="00D2261C" w:rsidP="00D2261C">
                      <w:pPr>
                        <w:pStyle w:val="P1-PlanitContactBanner2"/>
                      </w:pPr>
                    </w:p>
                  </w:txbxContent>
                </v:textbox>
                <w10:wrap anchorx="page" anchory="page"/>
                <w10:anchorlock/>
              </v:rect>
            </w:pict>
          </mc:Fallback>
        </mc:AlternateContent>
      </w:r>
      <w:r w:rsidR="00EB75B3" w:rsidRPr="00EB75B3">
        <w:rPr>
          <w:noProof/>
          <w:lang w:val="en-US"/>
        </w:rPr>
        <mc:AlternateContent>
          <mc:Choice Requires="wps">
            <w:drawing>
              <wp:anchor distT="0" distB="0" distL="114300" distR="114300" simplePos="0" relativeHeight="251688960" behindDoc="0" locked="1" layoutInCell="1" allowOverlap="1" wp14:anchorId="0401503D" wp14:editId="416FF905">
                <wp:simplePos x="0" y="0"/>
                <wp:positionH relativeFrom="page">
                  <wp:posOffset>571500</wp:posOffset>
                </wp:positionH>
                <wp:positionV relativeFrom="page">
                  <wp:posOffset>3505200</wp:posOffset>
                </wp:positionV>
                <wp:extent cx="3990975" cy="609600"/>
                <wp:effectExtent l="0" t="0" r="0" b="0"/>
                <wp:wrapNone/>
                <wp:docPr id="24" name="Rectangle 24"/>
                <wp:cNvGraphicFramePr/>
                <a:graphic xmlns:a="http://schemas.openxmlformats.org/drawingml/2006/main">
                  <a:graphicData uri="http://schemas.microsoft.com/office/word/2010/wordprocessingShape">
                    <wps:wsp>
                      <wps:cNvSpPr/>
                      <wps:spPr>
                        <a:xfrm>
                          <a:off x="0" y="0"/>
                          <a:ext cx="3990975" cy="609600"/>
                        </a:xfrm>
                        <a:prstGeom prst="rect">
                          <a:avLst/>
                        </a:prstGeom>
                        <a:noFill/>
                        <a:ln w="12700" cap="flat" cmpd="sng" algn="ctr">
                          <a:noFill/>
                          <a:prstDash val="solid"/>
                          <a:miter lim="800000"/>
                        </a:ln>
                        <a:effectLst/>
                      </wps:spPr>
                      <wps:txbx>
                        <w:txbxContent>
                          <w:p w:rsidR="00EB75B3" w:rsidRPr="0086037D" w:rsidRDefault="000A7EF5" w:rsidP="0086037D">
                            <w:pPr>
                              <w:pStyle w:val="P6-Title-CareerSummary"/>
                            </w:pPr>
                            <w:sdt>
                              <w:sdtPr>
                                <w:rPr>
                                  <w:rStyle w:val="P6-Title-CareerSummaryChar"/>
                                  <w:b/>
                                  <w:bCs/>
                                  <w:caps/>
                                </w:rPr>
                                <w:alias w:val="Career Summary"/>
                                <w:tag w:val=" "/>
                                <w:id w:val="-1333447363"/>
                                <w:lock w:val="sdtContentLocked"/>
                                <w:text/>
                              </w:sdtPr>
                              <w:sdtEndPr>
                                <w:rPr>
                                  <w:rStyle w:val="P6-Title-CareerSummaryChar"/>
                                </w:rPr>
                              </w:sdtEndPr>
                              <w:sdtContent>
                                <w:r w:rsidR="00EB75B3" w:rsidRPr="0086037D">
                                  <w:rPr>
                                    <w:rStyle w:val="P6-Title-CareerSummaryChar"/>
                                    <w:b/>
                                    <w:bCs/>
                                    <w:caps/>
                                  </w:rPr>
                                  <w:t>Career Summary</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1503D" id="Rectangle 24" o:spid="_x0000_s1038" style="position:absolute;margin-left:45pt;margin-top:276pt;width:314.25pt;height:48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" filled="f" stroked="f" strokeweight="1pt">
                <v:textbox>
                  <w:txbxContent>
                    <w:p w:rsidR="00EB75B3" w:rsidRPr="0086037D" w:rsidRDefault="000A7EF5" w:rsidP="0086037D">
                      <w:pPr>
                        <w:pStyle w:val="P6-Title-CareerSummary"/>
                      </w:pPr>
                      <w:sdt>
                        <w:sdtPr>
                          <w:rPr>
                            <w:rStyle w:val="P6-Title-CareerSummaryChar"/>
                            <w:b/>
                            <w:bCs/>
                            <w:caps/>
                          </w:rPr>
                          <w:alias w:val="Career Summary"/>
                          <w:tag w:val=" "/>
                          <w:id w:val="-1333447363"/>
                          <w:lock w:val="sdtContentLocked"/>
                          <w:text/>
                        </w:sdtPr>
                        <w:sdtEndPr>
                          <w:rPr>
                            <w:rStyle w:val="P6-Title-CareerSummaryChar"/>
                          </w:rPr>
                        </w:sdtEndPr>
                        <w:sdtContent>
                          <w:r w:rsidR="00EB75B3" w:rsidRPr="0086037D">
                            <w:rPr>
                              <w:rStyle w:val="P6-Title-CareerSummaryChar"/>
                              <w:b/>
                              <w:bCs/>
                              <w:caps/>
                            </w:rPr>
                            <w:t>Career Summary</w:t>
                          </w:r>
                        </w:sdtContent>
                      </w:sdt>
                    </w:p>
                  </w:txbxContent>
                </v:textbox>
                <w10:wrap anchorx="page" anchory="page"/>
                <w10:anchorlock/>
              </v:rect>
            </w:pict>
          </mc:Fallback>
        </mc:AlternateContent>
      </w:r>
      <w:r w:rsidRPr="007C6A3D">
        <w:rPr>
          <w:noProof/>
          <w:lang w:val="en-US"/>
        </w:rPr>
        <mc:AlternateContent>
          <mc:Choice Requires="wps">
            <w:drawing>
              <wp:anchor distT="0" distB="0" distL="114300" distR="114300" simplePos="0" relativeHeight="251695104" behindDoc="0" locked="1" layoutInCell="1" allowOverlap="1" wp14:anchorId="39EF0875" wp14:editId="22243DAF">
                <wp:simplePos x="0" y="0"/>
                <wp:positionH relativeFrom="page">
                  <wp:posOffset>574040</wp:posOffset>
                </wp:positionH>
                <wp:positionV relativeFrom="page">
                  <wp:posOffset>6026785</wp:posOffset>
                </wp:positionV>
                <wp:extent cx="6379200" cy="838800"/>
                <wp:effectExtent l="0" t="0" r="0" b="0"/>
                <wp:wrapNone/>
                <wp:docPr id="27" name="Rectangle 27"/>
                <wp:cNvGraphicFramePr/>
                <a:graphic xmlns:a="http://schemas.openxmlformats.org/drawingml/2006/main">
                  <a:graphicData uri="http://schemas.microsoft.com/office/word/2010/wordprocessingShape">
                    <wps:wsp>
                      <wps:cNvSpPr/>
                      <wps:spPr>
                        <a:xfrm>
                          <a:off x="0" y="0"/>
                          <a:ext cx="6379200" cy="838800"/>
                        </a:xfrm>
                        <a:prstGeom prst="rect">
                          <a:avLst/>
                        </a:prstGeom>
                        <a:noFill/>
                        <a:ln w="12700" cap="flat" cmpd="sng" algn="ctr">
                          <a:noFill/>
                          <a:prstDash val="solid"/>
                          <a:miter lim="800000"/>
                        </a:ln>
                        <a:effectLst/>
                      </wps:spPr>
                      <wps:txbx>
                        <w:txbxContent>
                          <w:p w:rsidR="00BB69F6" w:rsidRPr="00095731" w:rsidRDefault="00BB69F6" w:rsidP="00D34B72">
                            <w:pPr>
                              <w:pStyle w:val="P1-AllBullets"/>
                              <w:numPr>
                                <w:ilvl w:val="0"/>
                                <w:numId w:val="0"/>
                              </w:numPr>
                              <w:ind w:left="357"/>
                            </w:pPr>
                          </w:p>
                          <w:p w:rsidR="00B10841" w:rsidRPr="00B10841" w:rsidRDefault="00B10841" w:rsidP="00B10841">
                            <w:pPr>
                              <w:pStyle w:val="P1-AllBullets"/>
                            </w:pPr>
                            <w:r w:rsidRPr="00B10841">
                              <w:t xml:space="preserve">Bachelor’s degree in </w:t>
                            </w:r>
                            <w:r w:rsidR="00D34B72">
                              <w:t>Science</w:t>
                            </w:r>
                            <w:r w:rsidRPr="00B10841">
                              <w:t xml:space="preserve">, </w:t>
                            </w:r>
                            <w:r w:rsidR="00D34B72">
                              <w:t>Amravati</w:t>
                            </w:r>
                            <w:r w:rsidRPr="00B10841">
                              <w:t xml:space="preserve"> University</w:t>
                            </w:r>
                          </w:p>
                          <w:p w:rsidR="00B10841" w:rsidRPr="00B10841" w:rsidRDefault="00B10841" w:rsidP="00D34B72">
                            <w:pPr>
                              <w:pStyle w:val="P1-AllBullets"/>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F0875" id="Rectangle 27" o:spid="_x0000_s1039" style="position:absolute;margin-left:45.2pt;margin-top:474.55pt;width:502.3pt;height:66.0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" filled="f" stroked="f" strokeweight="1pt">
                <v:textbox>
                  <w:txbxContent>
                    <w:p w:rsidR="00BB69F6" w:rsidRPr="00095731" w:rsidRDefault="00BB69F6" w:rsidP="00D34B72">
                      <w:pPr>
                        <w:pStyle w:val="P1-AllBullets"/>
                        <w:numPr>
                          <w:ilvl w:val="0"/>
                          <w:numId w:val="0"/>
                        </w:numPr>
                        <w:ind w:left="357"/>
                      </w:pPr>
                    </w:p>
                    <w:p w:rsidR="00B10841" w:rsidRPr="00B10841" w:rsidRDefault="00B10841" w:rsidP="00B10841">
                      <w:pPr>
                        <w:pStyle w:val="P1-AllBullets"/>
                      </w:pPr>
                      <w:r w:rsidRPr="00B10841">
                        <w:t xml:space="preserve">Bachelor’s degree in </w:t>
                      </w:r>
                      <w:r w:rsidR="00D34B72">
                        <w:t>Science</w:t>
                      </w:r>
                      <w:r w:rsidRPr="00B10841">
                        <w:t xml:space="preserve">, </w:t>
                      </w:r>
                      <w:r w:rsidR="00D34B72">
                        <w:t>Amravati</w:t>
                      </w:r>
                      <w:r w:rsidRPr="00B10841">
                        <w:t xml:space="preserve"> University</w:t>
                      </w:r>
                    </w:p>
                    <w:p w:rsidR="00B10841" w:rsidRPr="00B10841" w:rsidRDefault="00B10841" w:rsidP="00D34B72">
                      <w:pPr>
                        <w:pStyle w:val="P1-AllBullets"/>
                        <w:numPr>
                          <w:ilvl w:val="0"/>
                          <w:numId w:val="0"/>
                        </w:numPr>
                      </w:pPr>
                    </w:p>
                  </w:txbxContent>
                </v:textbox>
                <w10:wrap anchorx="page" anchory="page"/>
                <w10:anchorlock/>
              </v:rect>
            </w:pict>
          </mc:Fallback>
        </mc:AlternateContent>
      </w:r>
    </w:p>
    <w:tbl>
      <w:tblPr>
        <w:tblW w:w="9702" w:type="dxa"/>
        <w:tblInd w:w="-522" w:type="dxa"/>
        <w:tblLook w:val="04A0" w:firstRow="1" w:lastRow="0" w:firstColumn="1" w:lastColumn="0" w:noHBand="0" w:noVBand="1"/>
      </w:tblPr>
      <w:tblGrid>
        <w:gridCol w:w="957"/>
        <w:gridCol w:w="8745"/>
      </w:tblGrid>
      <w:tr w:rsidR="004337E8" w:rsidTr="000F50FF">
        <w:trPr>
          <w:cantSplit/>
          <w:tblHeader/>
        </w:trPr>
        <w:tc>
          <w:tcPr>
            <w:tcW w:w="957" w:type="dxa"/>
          </w:tcPr>
          <w:p w:rsidR="004337E8" w:rsidRPr="007C6A3D" w:rsidRDefault="00D638A4" w:rsidP="000156B8">
            <w:pPr>
              <w:pStyle w:val="P6-Title-CareerSummary"/>
              <w:rPr>
                <w:noProof/>
                <w:lang w:val="en-US"/>
              </w:rPr>
            </w:pPr>
            <w:r>
              <w:rPr>
                <w:noProof/>
                <w:lang w:val="en-US"/>
              </w:rPr>
              <w:lastRenderedPageBreak/>
              <mc:AlternateContent>
                <mc:Choice Requires="wps">
                  <w:drawing>
                    <wp:anchor distT="0" distB="0" distL="114300" distR="114300" simplePos="0" relativeHeight="251708416" behindDoc="0" locked="1" layoutInCell="1" allowOverlap="1" wp14:anchorId="61000D52" wp14:editId="5A0BF235">
                      <wp:simplePos x="0" y="0"/>
                      <wp:positionH relativeFrom="page">
                        <wp:posOffset>-13335</wp:posOffset>
                      </wp:positionH>
                      <wp:positionV relativeFrom="page">
                        <wp:posOffset>-160655</wp:posOffset>
                      </wp:positionV>
                      <wp:extent cx="388620" cy="205105"/>
                      <wp:effectExtent l="19050" t="0" r="30480" b="42545"/>
                      <wp:wrapNone/>
                      <wp:docPr id="4" name="Isosceles Triangle 4"/>
                      <wp:cNvGraphicFramePr/>
                      <a:graphic xmlns:a="http://schemas.openxmlformats.org/drawingml/2006/main">
                        <a:graphicData uri="http://schemas.microsoft.com/office/word/2010/wordprocessingShape">
                          <wps:wsp>
                            <wps:cNvSpPr/>
                            <wps:spPr>
                              <a:xfrm rot="10800000">
                                <a:off x="0" y="0"/>
                                <a:ext cx="388620" cy="205105"/>
                              </a:xfrm>
                              <a:prstGeom prs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F445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05pt;margin-top:-12.65pt;width:30.6pt;height:16.15pt;rotation:180;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" fillcolor="#00b0f0" strokecolor="#00b0f0" strokeweight="1pt">
                      <w10:wrap anchorx="page" anchory="page"/>
                      <w10:anchorlock/>
                    </v:shape>
                  </w:pict>
                </mc:Fallback>
              </mc:AlternateContent>
            </w:r>
          </w:p>
        </w:tc>
        <w:tc>
          <w:tcPr>
            <w:tcW w:w="8745" w:type="dxa"/>
          </w:tcPr>
          <w:p w:rsidR="004337E8" w:rsidRPr="007C6A3D" w:rsidRDefault="004337E8" w:rsidP="000156B8">
            <w:pPr>
              <w:pStyle w:val="P6-Title-CareerSummary"/>
            </w:pPr>
            <w:r w:rsidRPr="007C6A3D">
              <w:rPr>
                <w:noProof/>
                <w:lang w:val="en-US"/>
              </w:rPr>
              <mc:AlternateContent>
                <mc:Choice Requires="wps">
                  <w:drawing>
                    <wp:anchor distT="0" distB="0" distL="114299" distR="114299" simplePos="0" relativeHeight="251655168" behindDoc="1" locked="1" layoutInCell="0" allowOverlap="1" wp14:anchorId="3E30D868" wp14:editId="72EAF4F4">
                      <wp:simplePos x="0" y="0"/>
                      <wp:positionH relativeFrom="page">
                        <wp:posOffset>676275</wp:posOffset>
                      </wp:positionH>
                      <wp:positionV relativeFrom="page">
                        <wp:posOffset>1266825</wp:posOffset>
                      </wp:positionV>
                      <wp:extent cx="38100" cy="8623935"/>
                      <wp:effectExtent l="0" t="0" r="19050" b="247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8623935"/>
                              </a:xfrm>
                              <a:prstGeom prst="line">
                                <a:avLst/>
                              </a:prstGeom>
                              <a:noFill/>
                              <a:ln w="19050" algn="ctr">
                                <a:solidFill>
                                  <a:srgbClr val="A6A6A6"/>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38163" id="Straight Connector 10" o:spid="_x0000_s1026" style="position:absolute;z-index:-251661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25pt,99.75pt" to="56.25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" o:allowincell="f" strokecolor="#a6a6a6" strokeweight="1.5pt">
                      <v:stroke dashstyle="1 1" joinstyle="miter"/>
                      <o:lock v:ext="edit" shapetype="f"/>
                      <w10:wrap anchorx="page" anchory="page"/>
                      <w10:anchorlock/>
                    </v:line>
                  </w:pict>
                </mc:Fallback>
              </mc:AlternateContent>
            </w:r>
            <w:sdt>
              <w:sdtPr>
                <w:rPr>
                  <w:rStyle w:val="P6-Title-CareerSummaryChar"/>
                  <w:b/>
                  <w:bCs/>
                  <w:caps/>
                </w:rPr>
                <w:alias w:val="Career Summary"/>
                <w:tag w:val=" "/>
                <w:id w:val="-903525201"/>
                <w:lock w:val="sdtContentLocked"/>
                <w:text/>
              </w:sdtPr>
              <w:sdtEndPr>
                <w:rPr>
                  <w:rStyle w:val="P6-Title-CareerSummaryChar"/>
                </w:rPr>
              </w:sdtEndPr>
              <w:sdtContent>
                <w:r w:rsidRPr="0086037D">
                  <w:rPr>
                    <w:rStyle w:val="P6-Title-CareerSummaryChar"/>
                    <w:b/>
                    <w:bCs/>
                    <w:caps/>
                  </w:rPr>
                  <w:t>Career Overview</w:t>
                </w:r>
              </w:sdtContent>
            </w:sdt>
          </w:p>
        </w:tc>
      </w:tr>
      <w:tr w:rsidR="004337E8" w:rsidTr="000F50FF">
        <w:trPr>
          <w:cantSplit/>
          <w:tblHeader/>
        </w:trPr>
        <w:tc>
          <w:tcPr>
            <w:tcW w:w="957" w:type="dxa"/>
          </w:tcPr>
          <w:p w:rsidR="004337E8" w:rsidRPr="007C6A3D" w:rsidRDefault="00551835" w:rsidP="00592954">
            <w:pPr>
              <w:pStyle w:val="P2-BoldedRoleName"/>
            </w:pPr>
            <w:r w:rsidRPr="003B41A6">
              <w:rPr>
                <w:noProof/>
                <w:lang w:val="en-US"/>
              </w:rPr>
              <w:drawing>
                <wp:inline distT="0" distB="0" distL="0" distR="0" wp14:anchorId="3AC4396A" wp14:editId="14DB6C41">
                  <wp:extent cx="182418" cy="182418"/>
                  <wp:effectExtent l="0" t="0" r="825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418" cy="182418"/>
                          </a:xfrm>
                          <a:prstGeom prst="rect">
                            <a:avLst/>
                          </a:prstGeom>
                          <a:noFill/>
                          <a:ln>
                            <a:noFill/>
                          </a:ln>
                        </pic:spPr>
                      </pic:pic>
                    </a:graphicData>
                  </a:graphic>
                </wp:inline>
              </w:drawing>
            </w:r>
          </w:p>
        </w:tc>
        <w:tc>
          <w:tcPr>
            <w:tcW w:w="8745" w:type="dxa"/>
          </w:tcPr>
          <w:p w:rsidR="004337E8" w:rsidRPr="007C6A3D" w:rsidRDefault="00D34B72" w:rsidP="00592954">
            <w:pPr>
              <w:pStyle w:val="P2-BoldedRoleName"/>
            </w:pPr>
            <w:r>
              <w:t>Technical Test Lead</w:t>
            </w:r>
            <w:r w:rsidR="004337E8" w:rsidRPr="007C6A3D">
              <w:t xml:space="preserve"> </w:t>
            </w:r>
          </w:p>
          <w:p w:rsidR="004337E8" w:rsidRPr="007C6A3D" w:rsidRDefault="00A135AD" w:rsidP="000C320C">
            <w:pPr>
              <w:pStyle w:val="P2-CompanyProjectDates"/>
            </w:pPr>
            <w:r>
              <w:t>Automation</w:t>
            </w:r>
            <w:r w:rsidR="000C320C">
              <w:t xml:space="preserve"> Delivery</w:t>
            </w:r>
            <w:r w:rsidR="004337E8">
              <w:t xml:space="preserve"> (</w:t>
            </w:r>
            <w:r w:rsidR="000C320C">
              <w:t>Sept</w:t>
            </w:r>
            <w:r w:rsidR="00F423C0">
              <w:t xml:space="preserve"> 201</w:t>
            </w:r>
            <w:r w:rsidR="000C320C">
              <w:t>7</w:t>
            </w:r>
            <w:r w:rsidR="00F423C0">
              <w:t xml:space="preserve"> - </w:t>
            </w:r>
            <w:r w:rsidR="000C320C">
              <w:t>till Date</w:t>
            </w:r>
            <w:r w:rsidR="00F423C0">
              <w:t>)</w:t>
            </w:r>
          </w:p>
        </w:tc>
      </w:tr>
      <w:tr w:rsidR="00C7585F" w:rsidRPr="007C6A3D" w:rsidTr="006F0737">
        <w:trPr>
          <w:cantSplit/>
          <w:tblHeader/>
        </w:trPr>
        <w:tc>
          <w:tcPr>
            <w:tcW w:w="957" w:type="dxa"/>
          </w:tcPr>
          <w:p w:rsidR="00C7585F" w:rsidRPr="00C7585F" w:rsidRDefault="00C7585F" w:rsidP="00C7585F">
            <w:pPr>
              <w:pStyle w:val="P2-BoldedRoleName"/>
            </w:pPr>
            <w:r w:rsidRPr="00C7585F">
              <w:rPr>
                <w:noProof/>
                <w:lang w:val="en-US"/>
              </w:rPr>
              <mc:AlternateContent>
                <mc:Choice Requires="wps">
                  <w:drawing>
                    <wp:inline distT="0" distB="0" distL="0" distR="0" wp14:anchorId="308DA6A4" wp14:editId="453EB26D">
                      <wp:extent cx="177800" cy="168024"/>
                      <wp:effectExtent l="0" t="0" r="12700" b="22860"/>
                      <wp:docPr id="32" name="Oval 32"/>
                      <wp:cNvGraphicFramePr/>
                      <a:graphic xmlns:a="http://schemas.openxmlformats.org/drawingml/2006/main">
                        <a:graphicData uri="http://schemas.microsoft.com/office/word/2010/wordprocessingShape">
                          <wps:wsp>
                            <wps:cNvSpPr/>
                            <wps:spPr>
                              <a:xfrm>
                                <a:off x="0" y="0"/>
                                <a:ext cx="177800" cy="168024"/>
                              </a:xfrm>
                              <a:prstGeom prst="ellipse">
                                <a:avLst/>
                              </a:prstGeom>
                              <a:gradFill flip="none" rotWithShape="1">
                                <a:gsLst>
                                  <a:gs pos="53000">
                                    <a:schemeClr val="bg2">
                                      <a:lumMod val="90000"/>
                                    </a:schemeClr>
                                  </a:gs>
                                  <a:gs pos="100000">
                                    <a:srgbClr val="C9C9C9"/>
                                  </a:gs>
                                  <a:gs pos="0">
                                    <a:schemeClr val="bg1">
                                      <a:lumMod val="75000"/>
                                    </a:schemeClr>
                                  </a:gs>
                                  <a:gs pos="100000">
                                    <a:schemeClr val="bg2">
                                      <a:lumMod val="90000"/>
                                    </a:schemeClr>
                                  </a:gs>
                                </a:gsLst>
                                <a:path path="circle">
                                  <a:fillToRect l="50000" t="50000" r="50000" b="50000"/>
                                </a:path>
                                <a:tileRect/>
                              </a:gradFill>
                              <a:ln w="0" cmpd="sng">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3566CE" id="Oval 32" o:spid="_x0000_s1026" style="width:14pt;height: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" fillcolor="#bfbfbf [2412]" strokecolor="white [3212]" strokeweight="0">
                      <v:fill color2="#cfcdcd [2894]" rotate="t" focusposition=".5,.5" focussize="" colors="0 #bfbfbf;34734f #d0cece;1 #c9c9c9;1 #d0cece" focus="100%" type="gradientRadial"/>
                      <v:stroke joinstyle="miter"/>
                      <w10:anchorlock/>
                    </v:oval>
                  </w:pict>
                </mc:Fallback>
              </mc:AlternateContent>
            </w:r>
          </w:p>
        </w:tc>
        <w:tc>
          <w:tcPr>
            <w:tcW w:w="8745" w:type="dxa"/>
          </w:tcPr>
          <w:p w:rsidR="00C7585F" w:rsidRPr="00C7585F" w:rsidRDefault="000C320C" w:rsidP="00C7585F">
            <w:pPr>
              <w:pStyle w:val="P2-BoldedRoleName"/>
            </w:pPr>
            <w:r>
              <w:t>Te</w:t>
            </w:r>
            <w:r w:rsidR="00A135AD">
              <w:t>st</w:t>
            </w:r>
            <w:r>
              <w:t xml:space="preserve"> Lead</w:t>
            </w:r>
            <w:r w:rsidR="00C7585F" w:rsidRPr="00C7585F">
              <w:t xml:space="preserve"> // </w:t>
            </w:r>
            <w:proofErr w:type="spellStart"/>
            <w:r>
              <w:t>Auditime</w:t>
            </w:r>
            <w:proofErr w:type="spellEnd"/>
          </w:p>
          <w:p w:rsidR="00C7585F" w:rsidRPr="00C7585F" w:rsidRDefault="000C320C" w:rsidP="000C320C">
            <w:pPr>
              <w:pStyle w:val="P2-CompanyProjectDates"/>
            </w:pPr>
            <w:r>
              <w:t xml:space="preserve">General Insurance </w:t>
            </w:r>
            <w:r w:rsidR="00C7585F" w:rsidRPr="00C7585F">
              <w:t>(</w:t>
            </w:r>
            <w:r>
              <w:t>Nov</w:t>
            </w:r>
            <w:r w:rsidR="00C7585F" w:rsidRPr="00C7585F">
              <w:t xml:space="preserve"> 2013 – </w:t>
            </w:r>
            <w:r>
              <w:t>June</w:t>
            </w:r>
            <w:r w:rsidR="00C7585F" w:rsidRPr="00C7585F">
              <w:t xml:space="preserve"> 201</w:t>
            </w:r>
            <w:r>
              <w:t>7</w:t>
            </w:r>
            <w:r w:rsidR="00C7585F" w:rsidRPr="00C7585F">
              <w:t>)</w:t>
            </w:r>
          </w:p>
        </w:tc>
      </w:tr>
      <w:tr w:rsidR="00C7585F" w:rsidRPr="007C6A3D" w:rsidTr="006F0737">
        <w:trPr>
          <w:cantSplit/>
          <w:tblHeader/>
        </w:trPr>
        <w:tc>
          <w:tcPr>
            <w:tcW w:w="957" w:type="dxa"/>
          </w:tcPr>
          <w:p w:rsidR="00C7585F" w:rsidRPr="00C7585F" w:rsidRDefault="00C7585F" w:rsidP="00C7585F">
            <w:pPr>
              <w:pStyle w:val="P2-BoldedRoleName"/>
            </w:pPr>
            <w:r w:rsidRPr="00C7585F">
              <w:rPr>
                <w:noProof/>
                <w:lang w:val="en-US"/>
              </w:rPr>
              <mc:AlternateContent>
                <mc:Choice Requires="wps">
                  <w:drawing>
                    <wp:inline distT="0" distB="0" distL="0" distR="0" wp14:anchorId="27DCAE4B" wp14:editId="5817334F">
                      <wp:extent cx="177800" cy="168024"/>
                      <wp:effectExtent l="0" t="0" r="12700" b="22860"/>
                      <wp:docPr id="33" name="Oval 33"/>
                      <wp:cNvGraphicFramePr/>
                      <a:graphic xmlns:a="http://schemas.openxmlformats.org/drawingml/2006/main">
                        <a:graphicData uri="http://schemas.microsoft.com/office/word/2010/wordprocessingShape">
                          <wps:wsp>
                            <wps:cNvSpPr/>
                            <wps:spPr>
                              <a:xfrm>
                                <a:off x="0" y="0"/>
                                <a:ext cx="177800" cy="168024"/>
                              </a:xfrm>
                              <a:prstGeom prst="ellipse">
                                <a:avLst/>
                              </a:prstGeom>
                              <a:gradFill flip="none" rotWithShape="1">
                                <a:gsLst>
                                  <a:gs pos="53000">
                                    <a:schemeClr val="bg2">
                                      <a:lumMod val="90000"/>
                                    </a:schemeClr>
                                  </a:gs>
                                  <a:gs pos="100000">
                                    <a:srgbClr val="C9C9C9"/>
                                  </a:gs>
                                  <a:gs pos="0">
                                    <a:schemeClr val="bg1">
                                      <a:lumMod val="75000"/>
                                    </a:schemeClr>
                                  </a:gs>
                                  <a:gs pos="100000">
                                    <a:schemeClr val="bg2">
                                      <a:lumMod val="90000"/>
                                    </a:schemeClr>
                                  </a:gs>
                                </a:gsLst>
                                <a:path path="circle">
                                  <a:fillToRect l="50000" t="50000" r="50000" b="50000"/>
                                </a:path>
                                <a:tileRect/>
                              </a:gradFill>
                              <a:ln w="0" cmpd="sng">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FFC8DD" id="Oval 33" o:spid="_x0000_s1026" style="width:14pt;height: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" fillcolor="#bfbfbf [2412]" strokecolor="white [3212]" strokeweight="0">
                      <v:fill color2="#cfcdcd [2894]" rotate="t" focusposition=".5,.5" focussize="" colors="0 #bfbfbf;34734f #d0cece;1 #c9c9c9;1 #d0cece" focus="100%" type="gradientRadial"/>
                      <v:stroke joinstyle="miter"/>
                      <w10:anchorlock/>
                    </v:oval>
                  </w:pict>
                </mc:Fallback>
              </mc:AlternateContent>
            </w:r>
          </w:p>
        </w:tc>
        <w:tc>
          <w:tcPr>
            <w:tcW w:w="8745" w:type="dxa"/>
          </w:tcPr>
          <w:p w:rsidR="00E2062C" w:rsidRPr="00E2062C" w:rsidRDefault="00E2062C" w:rsidP="00E2062C">
            <w:pPr>
              <w:pStyle w:val="P2-BoldedRoleName"/>
            </w:pPr>
            <w:r w:rsidRPr="00E2062C">
              <w:t xml:space="preserve">Test Analyst // </w:t>
            </w:r>
            <w:proofErr w:type="spellStart"/>
            <w:r w:rsidR="000C320C">
              <w:t>Mastek</w:t>
            </w:r>
            <w:proofErr w:type="spellEnd"/>
          </w:p>
          <w:p w:rsidR="00C7585F" w:rsidRPr="00C7585F" w:rsidRDefault="00A135AD" w:rsidP="00A135AD">
            <w:pPr>
              <w:pStyle w:val="P2-CompanyProjectDates"/>
            </w:pPr>
            <w:r>
              <w:t xml:space="preserve">School information </w:t>
            </w:r>
            <w:proofErr w:type="spellStart"/>
            <w:r>
              <w:t>mgmt</w:t>
            </w:r>
            <w:proofErr w:type="spellEnd"/>
            <w:r>
              <w:t xml:space="preserve"> system</w:t>
            </w:r>
            <w:r w:rsidR="00E2062C" w:rsidRPr="00E2062C">
              <w:t xml:space="preserve"> (</w:t>
            </w:r>
            <w:r>
              <w:t>Feb</w:t>
            </w:r>
            <w:r w:rsidR="00E2062C" w:rsidRPr="00E2062C">
              <w:t xml:space="preserve"> 201</w:t>
            </w:r>
            <w:r>
              <w:t>3</w:t>
            </w:r>
            <w:r w:rsidR="00E2062C" w:rsidRPr="00E2062C">
              <w:t xml:space="preserve"> – </w:t>
            </w:r>
            <w:r>
              <w:t>Nov</w:t>
            </w:r>
            <w:r w:rsidR="00E2062C" w:rsidRPr="00E2062C">
              <w:t xml:space="preserve"> 201</w:t>
            </w:r>
            <w:r>
              <w:t>3</w:t>
            </w:r>
            <w:r w:rsidR="00E2062C" w:rsidRPr="00E2062C">
              <w:t>)</w:t>
            </w:r>
          </w:p>
        </w:tc>
      </w:tr>
      <w:tr w:rsidR="00C7585F" w:rsidRPr="007C6A3D" w:rsidTr="006F0737">
        <w:trPr>
          <w:cantSplit/>
          <w:tblHeader/>
        </w:trPr>
        <w:tc>
          <w:tcPr>
            <w:tcW w:w="957" w:type="dxa"/>
          </w:tcPr>
          <w:p w:rsidR="00C7585F" w:rsidRPr="00C7585F" w:rsidRDefault="00C7585F" w:rsidP="00C7585F">
            <w:pPr>
              <w:pStyle w:val="P2-BoldedRoleName"/>
            </w:pPr>
            <w:r w:rsidRPr="00C7585F">
              <w:rPr>
                <w:noProof/>
                <w:lang w:val="en-US"/>
              </w:rPr>
              <mc:AlternateContent>
                <mc:Choice Requires="wps">
                  <w:drawing>
                    <wp:inline distT="0" distB="0" distL="0" distR="0" wp14:anchorId="3914928F" wp14:editId="65473A42">
                      <wp:extent cx="177800" cy="168024"/>
                      <wp:effectExtent l="0" t="0" r="12700" b="22860"/>
                      <wp:docPr id="34" name="Oval 34"/>
                      <wp:cNvGraphicFramePr/>
                      <a:graphic xmlns:a="http://schemas.openxmlformats.org/drawingml/2006/main">
                        <a:graphicData uri="http://schemas.microsoft.com/office/word/2010/wordprocessingShape">
                          <wps:wsp>
                            <wps:cNvSpPr/>
                            <wps:spPr>
                              <a:xfrm>
                                <a:off x="0" y="0"/>
                                <a:ext cx="177800" cy="168024"/>
                              </a:xfrm>
                              <a:prstGeom prst="ellipse">
                                <a:avLst/>
                              </a:prstGeom>
                              <a:gradFill flip="none" rotWithShape="1">
                                <a:gsLst>
                                  <a:gs pos="53000">
                                    <a:schemeClr val="bg2">
                                      <a:lumMod val="90000"/>
                                    </a:schemeClr>
                                  </a:gs>
                                  <a:gs pos="100000">
                                    <a:srgbClr val="C9C9C9"/>
                                  </a:gs>
                                  <a:gs pos="0">
                                    <a:schemeClr val="bg1">
                                      <a:lumMod val="75000"/>
                                    </a:schemeClr>
                                  </a:gs>
                                  <a:gs pos="100000">
                                    <a:schemeClr val="bg2">
                                      <a:lumMod val="90000"/>
                                    </a:schemeClr>
                                  </a:gs>
                                </a:gsLst>
                                <a:path path="circle">
                                  <a:fillToRect l="50000" t="50000" r="50000" b="50000"/>
                                </a:path>
                                <a:tileRect/>
                              </a:gradFill>
                              <a:ln w="0" cmpd="sng">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EAAB928" id="Oval 34" o:spid="_x0000_s1026" style="width:14pt;height: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" fillcolor="#bfbfbf [2412]" strokecolor="white [3212]" strokeweight="0">
                      <v:fill color2="#cfcdcd [2894]" rotate="t" focusposition=".5,.5" focussize="" colors="0 #bfbfbf;34734f #d0cece;1 #c9c9c9;1 #d0cece" focus="100%" type="gradientRadial"/>
                      <v:stroke joinstyle="miter"/>
                      <w10:anchorlock/>
                    </v:oval>
                  </w:pict>
                </mc:Fallback>
              </mc:AlternateContent>
            </w:r>
          </w:p>
        </w:tc>
        <w:tc>
          <w:tcPr>
            <w:tcW w:w="8745" w:type="dxa"/>
          </w:tcPr>
          <w:p w:rsidR="00E2062C" w:rsidRPr="00E2062C" w:rsidRDefault="00E2062C" w:rsidP="00E2062C">
            <w:pPr>
              <w:pStyle w:val="P2-BoldedRoleName"/>
            </w:pPr>
            <w:r w:rsidRPr="00E2062C">
              <w:t xml:space="preserve">Test </w:t>
            </w:r>
            <w:r w:rsidR="00A135AD">
              <w:t>Lead</w:t>
            </w:r>
            <w:r w:rsidRPr="00E2062C">
              <w:t xml:space="preserve"> // </w:t>
            </w:r>
            <w:proofErr w:type="spellStart"/>
            <w:r w:rsidR="00A135AD">
              <w:t>LocationGuru</w:t>
            </w:r>
            <w:proofErr w:type="spellEnd"/>
          </w:p>
          <w:p w:rsidR="00C7585F" w:rsidRPr="00C7585F" w:rsidRDefault="00A135AD" w:rsidP="00A135AD">
            <w:pPr>
              <w:pStyle w:val="P2-CompanyProjectDates"/>
            </w:pPr>
            <w:r>
              <w:t>Location Based Services</w:t>
            </w:r>
            <w:r w:rsidR="00E2062C" w:rsidRPr="00E2062C">
              <w:t xml:space="preserve"> (</w:t>
            </w:r>
            <w:r>
              <w:t>Aug</w:t>
            </w:r>
            <w:r w:rsidR="00E2062C" w:rsidRPr="00E2062C">
              <w:t xml:space="preserve"> 2012 </w:t>
            </w:r>
            <w:r>
              <w:t>Feb</w:t>
            </w:r>
            <w:r w:rsidR="00E2062C" w:rsidRPr="00E2062C">
              <w:t xml:space="preserve"> 201</w:t>
            </w:r>
            <w:r>
              <w:t>3</w:t>
            </w:r>
            <w:r w:rsidR="00E2062C" w:rsidRPr="00E2062C">
              <w:t>)</w:t>
            </w:r>
          </w:p>
        </w:tc>
      </w:tr>
      <w:tr w:rsidR="00AE4A01" w:rsidRPr="007C6A3D" w:rsidTr="00FC1962">
        <w:trPr>
          <w:cantSplit/>
          <w:tblHeader/>
        </w:trPr>
        <w:tc>
          <w:tcPr>
            <w:tcW w:w="957" w:type="dxa"/>
          </w:tcPr>
          <w:p w:rsidR="00AE4A01" w:rsidRPr="00592954" w:rsidRDefault="00AE4A01" w:rsidP="00FC1962">
            <w:pPr>
              <w:pStyle w:val="P2-BoldedRoleName"/>
            </w:pPr>
            <w:r>
              <w:rPr>
                <w:noProof/>
                <w:lang w:val="en-US"/>
              </w:rPr>
              <mc:AlternateContent>
                <mc:Choice Requires="wps">
                  <w:drawing>
                    <wp:inline distT="0" distB="0" distL="0" distR="0" wp14:anchorId="02975E49" wp14:editId="0408C4C1">
                      <wp:extent cx="177800" cy="168024"/>
                      <wp:effectExtent l="0" t="0" r="12700" b="22860"/>
                      <wp:docPr id="6" name="Oval 6"/>
                      <wp:cNvGraphicFramePr/>
                      <a:graphic xmlns:a="http://schemas.openxmlformats.org/drawingml/2006/main">
                        <a:graphicData uri="http://schemas.microsoft.com/office/word/2010/wordprocessingShape">
                          <wps:wsp>
                            <wps:cNvSpPr/>
                            <wps:spPr>
                              <a:xfrm>
                                <a:off x="0" y="0"/>
                                <a:ext cx="177800" cy="168024"/>
                              </a:xfrm>
                              <a:prstGeom prst="ellipse">
                                <a:avLst/>
                              </a:prstGeom>
                              <a:gradFill flip="none" rotWithShape="1">
                                <a:gsLst>
                                  <a:gs pos="53000">
                                    <a:schemeClr val="bg2">
                                      <a:lumMod val="90000"/>
                                    </a:schemeClr>
                                  </a:gs>
                                  <a:gs pos="100000">
                                    <a:srgbClr val="C9C9C9"/>
                                  </a:gs>
                                  <a:gs pos="0">
                                    <a:schemeClr val="bg1">
                                      <a:lumMod val="75000"/>
                                    </a:schemeClr>
                                  </a:gs>
                                  <a:gs pos="100000">
                                    <a:schemeClr val="bg2">
                                      <a:lumMod val="90000"/>
                                    </a:schemeClr>
                                  </a:gs>
                                </a:gsLst>
                                <a:path path="circle">
                                  <a:fillToRect l="50000" t="50000" r="50000" b="50000"/>
                                </a:path>
                                <a:tileRect/>
                              </a:gradFill>
                              <a:ln w="0" cmpd="sng">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6729D3" id="Oval 6" o:spid="_x0000_s1026" style="width:14pt;height: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" fillcolor="#bfbfbf [2412]" strokecolor="white [3212]" strokeweight="0">
                      <v:fill color2="#cfcdcd [2894]" rotate="t" focusposition=".5,.5" focussize="" colors="0 #bfbfbf;34734f #d0cece;1 #c9c9c9;1 #d0cece" focus="100%" type="gradientRadial"/>
                      <v:stroke joinstyle="miter"/>
                      <w10:anchorlock/>
                    </v:oval>
                  </w:pict>
                </mc:Fallback>
              </mc:AlternateContent>
            </w:r>
          </w:p>
        </w:tc>
        <w:tc>
          <w:tcPr>
            <w:tcW w:w="8745" w:type="dxa"/>
          </w:tcPr>
          <w:p w:rsidR="00E2062C" w:rsidRPr="00E2062C" w:rsidRDefault="00E2062C" w:rsidP="00E2062C">
            <w:pPr>
              <w:pStyle w:val="P2-BoldedRoleName"/>
            </w:pPr>
            <w:r w:rsidRPr="00E2062C">
              <w:t xml:space="preserve">Test </w:t>
            </w:r>
            <w:r w:rsidR="00A135AD">
              <w:t>Lead</w:t>
            </w:r>
            <w:r w:rsidRPr="00E2062C">
              <w:t xml:space="preserve"> // </w:t>
            </w:r>
            <w:r w:rsidR="00A135AD">
              <w:t>Optra Systems</w:t>
            </w:r>
          </w:p>
          <w:p w:rsidR="00AE4A01" w:rsidRPr="007C6A3D" w:rsidRDefault="00A135AD" w:rsidP="00A135AD">
            <w:pPr>
              <w:pStyle w:val="P2-CompanyProjectDates"/>
            </w:pPr>
            <w:r>
              <w:t xml:space="preserve">Health care and </w:t>
            </w:r>
            <w:proofErr w:type="spellStart"/>
            <w:r>
              <w:t>Lifescience</w:t>
            </w:r>
            <w:proofErr w:type="spellEnd"/>
            <w:r w:rsidR="00E2062C" w:rsidRPr="00E2062C">
              <w:t xml:space="preserve"> (</w:t>
            </w:r>
            <w:r>
              <w:t>June</w:t>
            </w:r>
            <w:r w:rsidR="00E2062C" w:rsidRPr="00E2062C">
              <w:t xml:space="preserve"> 20</w:t>
            </w:r>
            <w:r>
              <w:t>07</w:t>
            </w:r>
            <w:r w:rsidR="00E2062C" w:rsidRPr="00E2062C">
              <w:t xml:space="preserve"> – </w:t>
            </w:r>
            <w:r>
              <w:t xml:space="preserve">July </w:t>
            </w:r>
            <w:r w:rsidR="00E2062C" w:rsidRPr="00E2062C">
              <w:t xml:space="preserve"> 2012)</w:t>
            </w:r>
          </w:p>
        </w:tc>
      </w:tr>
      <w:tr w:rsidR="004337E8" w:rsidTr="000F50FF">
        <w:trPr>
          <w:cantSplit/>
          <w:tblHeader/>
        </w:trPr>
        <w:tc>
          <w:tcPr>
            <w:tcW w:w="957" w:type="dxa"/>
          </w:tcPr>
          <w:p w:rsidR="004337E8" w:rsidRPr="007C6A3D" w:rsidRDefault="00CF1C3F" w:rsidP="00592954">
            <w:pPr>
              <w:pStyle w:val="P2-BoldedRoleName"/>
            </w:pPr>
            <w:r>
              <w:rPr>
                <w:noProof/>
                <w:lang w:val="en-US"/>
              </w:rPr>
              <mc:AlternateContent>
                <mc:Choice Requires="wps">
                  <w:drawing>
                    <wp:inline distT="0" distB="0" distL="0" distR="0" wp14:anchorId="46F22B25" wp14:editId="536DF4B2">
                      <wp:extent cx="177800" cy="168024"/>
                      <wp:effectExtent l="0" t="0" r="12700" b="22860"/>
                      <wp:docPr id="42" name="Oval 42"/>
                      <wp:cNvGraphicFramePr/>
                      <a:graphic xmlns:a="http://schemas.openxmlformats.org/drawingml/2006/main">
                        <a:graphicData uri="http://schemas.microsoft.com/office/word/2010/wordprocessingShape">
                          <wps:wsp>
                            <wps:cNvSpPr/>
                            <wps:spPr>
                              <a:xfrm>
                                <a:off x="0" y="0"/>
                                <a:ext cx="177800" cy="168024"/>
                              </a:xfrm>
                              <a:prstGeom prst="ellipse">
                                <a:avLst/>
                              </a:prstGeom>
                              <a:gradFill flip="none" rotWithShape="1">
                                <a:gsLst>
                                  <a:gs pos="53000">
                                    <a:schemeClr val="bg2">
                                      <a:lumMod val="90000"/>
                                    </a:schemeClr>
                                  </a:gs>
                                  <a:gs pos="100000">
                                    <a:srgbClr val="C9C9C9"/>
                                  </a:gs>
                                  <a:gs pos="0">
                                    <a:schemeClr val="bg1">
                                      <a:lumMod val="75000"/>
                                    </a:schemeClr>
                                  </a:gs>
                                  <a:gs pos="100000">
                                    <a:schemeClr val="bg2">
                                      <a:lumMod val="90000"/>
                                    </a:schemeClr>
                                  </a:gs>
                                </a:gsLst>
                                <a:path path="circle">
                                  <a:fillToRect l="50000" t="50000" r="50000" b="50000"/>
                                </a:path>
                                <a:tileRect/>
                              </a:gradFill>
                              <a:ln w="0" cmpd="sng">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5F3AD0" id="Oval 42" o:spid="_x0000_s1026" style="width:14pt;height:1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" fillcolor="#bfbfbf [2412]" strokecolor="white [3212]" strokeweight="0">
                      <v:fill color2="#cfcdcd [2894]" rotate="t" focusposition=".5,.5" focussize="" colors="0 #bfbfbf;34734f #d0cece;1 #c9c9c9;1 #d0cece" focus="100%" type="gradientRadial"/>
                      <v:stroke joinstyle="miter"/>
                      <w10:anchorlock/>
                    </v:oval>
                  </w:pict>
                </mc:Fallback>
              </mc:AlternateContent>
            </w:r>
          </w:p>
        </w:tc>
        <w:tc>
          <w:tcPr>
            <w:tcW w:w="8745" w:type="dxa"/>
          </w:tcPr>
          <w:p w:rsidR="00E2062C" w:rsidRPr="00E2062C" w:rsidRDefault="00A135AD" w:rsidP="00E2062C">
            <w:pPr>
              <w:pStyle w:val="P2-BoldedRoleName"/>
            </w:pPr>
            <w:r>
              <w:t>QA Engineer</w:t>
            </w:r>
            <w:r w:rsidR="00E2062C" w:rsidRPr="00E2062C">
              <w:t xml:space="preserve"> // </w:t>
            </w:r>
            <w:r>
              <w:t>Aloha Technology</w:t>
            </w:r>
          </w:p>
          <w:p w:rsidR="004337E8" w:rsidRPr="007C6A3D" w:rsidRDefault="00A135AD" w:rsidP="00A135AD">
            <w:pPr>
              <w:pStyle w:val="P2-CompanyProjectDates"/>
            </w:pPr>
            <w:r>
              <w:t xml:space="preserve">School information </w:t>
            </w:r>
            <w:proofErr w:type="spellStart"/>
            <w:r>
              <w:t>mgmt</w:t>
            </w:r>
            <w:proofErr w:type="spellEnd"/>
            <w:r>
              <w:t xml:space="preserve"> system</w:t>
            </w:r>
            <w:r w:rsidRPr="00A135AD">
              <w:t xml:space="preserve"> </w:t>
            </w:r>
            <w:r w:rsidR="00E2062C" w:rsidRPr="00E2062C">
              <w:t>(Apr 20</w:t>
            </w:r>
            <w:r>
              <w:t>06</w:t>
            </w:r>
            <w:r w:rsidR="00E2062C" w:rsidRPr="00E2062C">
              <w:t xml:space="preserve"> – Jun 20</w:t>
            </w:r>
            <w:r>
              <w:t>07</w:t>
            </w:r>
            <w:r w:rsidR="00E2062C" w:rsidRPr="00E2062C">
              <w:t>)</w:t>
            </w:r>
          </w:p>
        </w:tc>
      </w:tr>
    </w:tbl>
    <w:p w:rsidR="00274285" w:rsidRDefault="00274285" w:rsidP="0020613F"/>
    <w:p w:rsidR="00C9446E" w:rsidRDefault="000A7EF5" w:rsidP="00115130">
      <w:pPr>
        <w:pStyle w:val="P6-Title-CareerSummary"/>
        <w:ind w:left="-284"/>
        <w:rPr>
          <w:rStyle w:val="P6-Title-CareerSummaryChar"/>
          <w:b/>
          <w:bCs/>
          <w:caps/>
        </w:rPr>
      </w:pPr>
      <w:sdt>
        <w:sdtPr>
          <w:rPr>
            <w:rStyle w:val="P6-Title-CareerSummaryChar"/>
            <w:b/>
            <w:bCs/>
            <w:caps/>
          </w:rPr>
          <w:alias w:val="Planit Engagements"/>
          <w:tag w:val=" "/>
          <w:id w:val="-1998023518"/>
          <w:lock w:val="contentLocked"/>
          <w:text/>
        </w:sdtPr>
        <w:sdtEndPr>
          <w:rPr>
            <w:rStyle w:val="P6-Title-CareerSummaryChar"/>
          </w:rPr>
        </w:sdtEndPr>
        <w:sdtContent>
          <w:r w:rsidR="00C9446E" w:rsidRPr="0086037D">
            <w:rPr>
              <w:rStyle w:val="P6-Title-CareerSummaryChar"/>
              <w:b/>
              <w:bCs/>
              <w:caps/>
            </w:rPr>
            <w:t>Planit Engagements</w:t>
          </w:r>
        </w:sdtContent>
      </w:sdt>
    </w:p>
    <w:tbl>
      <w:tblPr>
        <w:tblW w:w="5293" w:type="pct"/>
        <w:tblInd w:w="-284" w:type="dxa"/>
        <w:tblBorders>
          <w:top w:val="dashed" w:sz="4" w:space="0" w:color="auto"/>
          <w:bottom w:val="dashed" w:sz="4" w:space="0" w:color="auto"/>
        </w:tblBorders>
        <w:tblCellMar>
          <w:top w:w="113" w:type="dxa"/>
          <w:left w:w="0" w:type="dxa"/>
          <w:bottom w:w="170" w:type="dxa"/>
        </w:tblCellMar>
        <w:tblLook w:val="01E0" w:firstRow="1" w:lastRow="1" w:firstColumn="1" w:lastColumn="1" w:noHBand="0" w:noVBand="0"/>
      </w:tblPr>
      <w:tblGrid>
        <w:gridCol w:w="2802"/>
        <w:gridCol w:w="6753"/>
      </w:tblGrid>
      <w:tr w:rsidR="001935EF"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1935EF" w:rsidRPr="001935EF" w:rsidRDefault="00C45BFB" w:rsidP="001935EF">
            <w:pPr>
              <w:pStyle w:val="P3-RoleClientLocationProjectDates"/>
            </w:pPr>
            <w:r>
              <w:t>Technical Test Lead</w:t>
            </w:r>
          </w:p>
          <w:p w:rsidR="001935EF" w:rsidRPr="001935EF" w:rsidRDefault="00C45BFB" w:rsidP="001935EF">
            <w:pPr>
              <w:pStyle w:val="P3-RoleClientLocationProjectDates"/>
            </w:pPr>
            <w:r>
              <w:t>Delivery Automation</w:t>
            </w:r>
          </w:p>
          <w:p w:rsidR="001935EF" w:rsidRPr="001935EF" w:rsidRDefault="00C45BFB" w:rsidP="001935EF">
            <w:pPr>
              <w:pStyle w:val="P3-RoleClientLocationProjectDates"/>
            </w:pPr>
            <w:r>
              <w:t>Mumbai Accounts</w:t>
            </w:r>
          </w:p>
          <w:p w:rsidR="001935EF" w:rsidRPr="001935EF" w:rsidRDefault="00C45BFB" w:rsidP="00C45BFB">
            <w:pPr>
              <w:pStyle w:val="P3-RoleClientLocationProjectDates"/>
            </w:pPr>
            <w:r>
              <w:t>Sept</w:t>
            </w:r>
            <w:r w:rsidR="001935EF" w:rsidRPr="001935EF">
              <w:t xml:space="preserve"> 201</w:t>
            </w:r>
            <w:r>
              <w:t>7</w:t>
            </w:r>
            <w:r w:rsidR="001935EF" w:rsidRPr="001935EF">
              <w:t xml:space="preserve"> – </w:t>
            </w:r>
            <w:r>
              <w:t>Till Date</w:t>
            </w:r>
          </w:p>
        </w:tc>
        <w:tc>
          <w:tcPr>
            <w:tcW w:w="3534" w:type="pct"/>
            <w:tcBorders>
              <w:top w:val="nil"/>
              <w:bottom w:val="nil"/>
            </w:tcBorders>
          </w:tcPr>
          <w:p w:rsidR="001935EF" w:rsidRPr="001935EF" w:rsidRDefault="001935EF" w:rsidP="006F0737">
            <w:pPr>
              <w:pStyle w:val="P3-ClientProjectSummary"/>
            </w:pPr>
            <w:r w:rsidRPr="001935EF">
              <w:t>The Justice Online project is to deliver an online forms portal and the online capability to manage civil call-overs, directions hearings and reviews in the Local, District and Supreme Courts. This removes the need for members of the legal profession and other litigants to physically attend court houses throughout NSW. Justice Online is com</w:t>
            </w:r>
            <w:bookmarkStart w:id="0" w:name="_GoBack"/>
            <w:bookmarkEnd w:id="0"/>
            <w:r w:rsidRPr="001935EF">
              <w:t>prised of Online Registry Website (ORW) and Online Court (OLC). ORW is used by professional lawyers, officers in firms and also the public dealing with court cases to interact with NSW courts after they are registered with it. OLC is to make request to change in the sitting date or to request any additional documents by either of the parties involved in the case and the Presiding Officer can also do changes to the case.</w:t>
            </w:r>
          </w:p>
          <w:p w:rsidR="001935EF" w:rsidRPr="001935EF" w:rsidRDefault="001935EF" w:rsidP="001935EF">
            <w:pPr>
              <w:pStyle w:val="P3-MainResponsibilities"/>
            </w:pPr>
            <w:r w:rsidRPr="001935EF">
              <w:t>Main Responsibilities:</w:t>
            </w:r>
          </w:p>
          <w:p w:rsidR="001935EF" w:rsidRPr="001935EF" w:rsidRDefault="001935EF" w:rsidP="006F0737">
            <w:pPr>
              <w:pStyle w:val="P3-ResponsibilitiesSkillsQualifications"/>
            </w:pPr>
            <w:r w:rsidRPr="001935EF">
              <w:t>Analysed user stories and acceptance criteria and cleared functional gaps with Business Analyst and co-testers</w:t>
            </w:r>
          </w:p>
          <w:p w:rsidR="001935EF" w:rsidRPr="001935EF" w:rsidRDefault="001935EF" w:rsidP="006F0737">
            <w:pPr>
              <w:pStyle w:val="P3-ResponsibilitiesSkillsQualifications"/>
            </w:pPr>
            <w:r w:rsidRPr="001935EF">
              <w:t>Identified test conditions and written high and low level test cases based on requirements and project deadlines</w:t>
            </w:r>
          </w:p>
          <w:p w:rsidR="001935EF" w:rsidRPr="001935EF" w:rsidRDefault="001935EF" w:rsidP="006F0737">
            <w:pPr>
              <w:pStyle w:val="P3-ResponsibilitiesSkillsQualifications"/>
            </w:pPr>
            <w:r w:rsidRPr="001935EF">
              <w:t xml:space="preserve">Prepared required test data in </w:t>
            </w:r>
            <w:proofErr w:type="spellStart"/>
            <w:r w:rsidRPr="001935EF">
              <w:t>JusticeLink</w:t>
            </w:r>
            <w:proofErr w:type="spellEnd"/>
            <w:r w:rsidRPr="001935EF">
              <w:t xml:space="preserve"> application</w:t>
            </w:r>
          </w:p>
          <w:p w:rsidR="001935EF" w:rsidRPr="001935EF" w:rsidRDefault="001935EF" w:rsidP="006F0737">
            <w:pPr>
              <w:pStyle w:val="P3-ResponsibilitiesSkillsQualifications"/>
            </w:pPr>
            <w:r w:rsidRPr="001935EF">
              <w:t>Created test cases in QC and Excel as appropriate for projects</w:t>
            </w:r>
          </w:p>
          <w:p w:rsidR="001935EF" w:rsidRPr="001935EF" w:rsidRDefault="001935EF" w:rsidP="006F0737">
            <w:pPr>
              <w:pStyle w:val="P3-ResponsibilitiesSkillsQualifications"/>
            </w:pPr>
            <w:r w:rsidRPr="001935EF">
              <w:t>Executed test cases in SIT and UAT environments and run test cases in QC to record test results</w:t>
            </w:r>
          </w:p>
          <w:p w:rsidR="001935EF" w:rsidRPr="001935EF" w:rsidRDefault="001935EF" w:rsidP="006F0737">
            <w:pPr>
              <w:pStyle w:val="P3-ResponsibilitiesSkillsQualifications"/>
            </w:pPr>
            <w:r w:rsidRPr="001935EF">
              <w:t>Report test execution status updates to team lead</w:t>
            </w:r>
          </w:p>
          <w:p w:rsidR="001935EF" w:rsidRPr="001935EF" w:rsidRDefault="001935EF" w:rsidP="006F0737">
            <w:pPr>
              <w:pStyle w:val="P3-ResponsibilitiesSkillsQualifications"/>
            </w:pPr>
            <w:r w:rsidRPr="001935EF">
              <w:t>Provided inputs to team lead for publishing test summary report</w:t>
            </w:r>
          </w:p>
          <w:p w:rsidR="001935EF" w:rsidRPr="001935EF" w:rsidRDefault="001935EF" w:rsidP="001935EF">
            <w:pPr>
              <w:pStyle w:val="P3-ResponsibilitiesSkillsQualifications"/>
            </w:pPr>
            <w:r w:rsidRPr="001935EF">
              <w:t>Raised defects in QC and followed up until the closure</w:t>
            </w:r>
          </w:p>
        </w:tc>
      </w:tr>
      <w:tr w:rsidR="00305C8C"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305C8C" w:rsidRPr="00305C8C" w:rsidRDefault="00305C8C" w:rsidP="00305C8C">
            <w:pPr>
              <w:pStyle w:val="P3-RoleClientLocationProjectDates"/>
            </w:pPr>
            <w:r w:rsidRPr="00305C8C">
              <w:lastRenderedPageBreak/>
              <w:t>Test Engineer</w:t>
            </w:r>
          </w:p>
          <w:p w:rsidR="00305C8C" w:rsidRPr="00305C8C" w:rsidRDefault="00305C8C" w:rsidP="00305C8C">
            <w:pPr>
              <w:pStyle w:val="P3-RoleClientLocationProjectDates"/>
            </w:pPr>
            <w:r w:rsidRPr="00305C8C">
              <w:t xml:space="preserve">Cubic Transportation Systems </w:t>
            </w:r>
          </w:p>
          <w:p w:rsidR="00305C8C" w:rsidRPr="00305C8C" w:rsidRDefault="00305C8C" w:rsidP="006F0737">
            <w:pPr>
              <w:pStyle w:val="P3-RoleClientLocationProjectDates"/>
            </w:pPr>
            <w:r w:rsidRPr="00305C8C">
              <w:t xml:space="preserve">NSW </w:t>
            </w:r>
            <w:proofErr w:type="spellStart"/>
            <w:r w:rsidRPr="00305C8C">
              <w:t>TrainLink</w:t>
            </w:r>
            <w:proofErr w:type="spellEnd"/>
            <w:r w:rsidRPr="00305C8C">
              <w:t xml:space="preserve">, Sydney Trains and Light Rail Revenue Apportionment </w:t>
            </w:r>
          </w:p>
          <w:p w:rsidR="00305C8C" w:rsidRPr="00305C8C" w:rsidRDefault="00305C8C" w:rsidP="00305C8C">
            <w:pPr>
              <w:pStyle w:val="P3-RoleClientLocationProjectDates"/>
            </w:pPr>
            <w:r w:rsidRPr="00305C8C">
              <w:t>Feb 2016 – Apr 2016</w:t>
            </w:r>
          </w:p>
        </w:tc>
        <w:tc>
          <w:tcPr>
            <w:tcW w:w="3534" w:type="pct"/>
            <w:tcBorders>
              <w:top w:val="nil"/>
              <w:bottom w:val="nil"/>
            </w:tcBorders>
          </w:tcPr>
          <w:p w:rsidR="00305C8C" w:rsidRPr="00305C8C" w:rsidRDefault="00305C8C" w:rsidP="00305C8C">
            <w:pPr>
              <w:pStyle w:val="P3-ClientProjectSummary"/>
            </w:pPr>
            <w:r w:rsidRPr="00305C8C">
              <w:t xml:space="preserve">The Revenue Apportionments project provides a permanent solution to the business to separately attribute revenue to NSW </w:t>
            </w:r>
            <w:proofErr w:type="spellStart"/>
            <w:r w:rsidRPr="00305C8C">
              <w:t>TrainLink</w:t>
            </w:r>
            <w:proofErr w:type="spellEnd"/>
            <w:r w:rsidRPr="00305C8C">
              <w:t>, Sydney Trains and Light Rail paid in the form of ETS Opal card fares by using the ETS Revenue Settlement System (RSS). It is based on data available in use and sale transactions originated from current device configuration by categorising and accounting for fare revenue in the back-end systems on the basis of boarding and alighting stations.</w:t>
            </w:r>
          </w:p>
          <w:p w:rsidR="00305C8C" w:rsidRPr="00305C8C" w:rsidRDefault="00305C8C" w:rsidP="00305C8C">
            <w:pPr>
              <w:pStyle w:val="P3-MainResponsibilities"/>
            </w:pPr>
            <w:r w:rsidRPr="00305C8C">
              <w:t>Main Responsibilities:</w:t>
            </w:r>
          </w:p>
          <w:p w:rsidR="00305C8C" w:rsidRPr="00305C8C" w:rsidRDefault="00305C8C" w:rsidP="006F0737">
            <w:pPr>
              <w:pStyle w:val="P3-ResponsibilitiesSkillsQualifications"/>
            </w:pPr>
            <w:r w:rsidRPr="00305C8C">
              <w:t>Understood functionality of the Clearing House application and Reports that are required as part of the project</w:t>
            </w:r>
          </w:p>
          <w:p w:rsidR="00305C8C" w:rsidRPr="00305C8C" w:rsidRDefault="00305C8C" w:rsidP="006F0737">
            <w:pPr>
              <w:pStyle w:val="P3-ResponsibilitiesSkillsQualifications"/>
            </w:pPr>
            <w:r w:rsidRPr="00305C8C">
              <w:t>Analysed functional requirements and Report specifications and clarified the doubts with Business analyst and with the co-testers</w:t>
            </w:r>
          </w:p>
          <w:p w:rsidR="00305C8C" w:rsidRPr="00305C8C" w:rsidRDefault="00305C8C" w:rsidP="006F0737">
            <w:pPr>
              <w:pStyle w:val="P3-ResponsibilitiesSkillsQualifications"/>
            </w:pPr>
            <w:r w:rsidRPr="00305C8C">
              <w:t>Understood test cases written by other testers in the team in QC</w:t>
            </w:r>
          </w:p>
          <w:p w:rsidR="00305C8C" w:rsidRPr="00305C8C" w:rsidRDefault="00305C8C" w:rsidP="006F0737">
            <w:pPr>
              <w:pStyle w:val="P3-ResponsibilitiesSkillsQualifications"/>
            </w:pPr>
            <w:r w:rsidRPr="00305C8C">
              <w:t>Created user data and performed the opal card adjustments through CRM</w:t>
            </w:r>
          </w:p>
          <w:p w:rsidR="00305C8C" w:rsidRPr="00305C8C" w:rsidRDefault="00305C8C" w:rsidP="006F0737">
            <w:pPr>
              <w:pStyle w:val="P3-ResponsibilitiesSkillsQualifications"/>
            </w:pPr>
            <w:r w:rsidRPr="00305C8C">
              <w:t>Prepared test data to execute test cases of single journey trips, multiple journey trips, bus substitute rail, reconstruction and void assumptions at the devices like E2 gates, FLRs and legacy gates</w:t>
            </w:r>
          </w:p>
          <w:p w:rsidR="00305C8C" w:rsidRPr="00305C8C" w:rsidRDefault="00305C8C" w:rsidP="006F0737">
            <w:pPr>
              <w:pStyle w:val="P3-ResponsibilitiesSkillsQualifications"/>
            </w:pPr>
            <w:r w:rsidRPr="00305C8C">
              <w:t>Executed tests by using input xml files which invokes the web services</w:t>
            </w:r>
          </w:p>
          <w:p w:rsidR="00305C8C" w:rsidRPr="00305C8C" w:rsidRDefault="00305C8C" w:rsidP="006F0737">
            <w:pPr>
              <w:pStyle w:val="P3-ResponsibilitiesSkillsQualifications"/>
            </w:pPr>
            <w:r w:rsidRPr="00305C8C">
              <w:t>Performed opal trips at devices and verified transactions in database using SQL</w:t>
            </w:r>
          </w:p>
          <w:p w:rsidR="00305C8C" w:rsidRPr="00305C8C" w:rsidRDefault="00305C8C" w:rsidP="006F0737">
            <w:pPr>
              <w:pStyle w:val="P3-ResponsibilitiesSkillsQualifications"/>
            </w:pPr>
            <w:r w:rsidRPr="00305C8C">
              <w:t>Developed complex SQL queries containing multiple inner and outer joins to verify data against crystal reports that are generated through SAP Business Objects</w:t>
            </w:r>
          </w:p>
          <w:p w:rsidR="00305C8C" w:rsidRPr="00305C8C" w:rsidRDefault="00305C8C" w:rsidP="006F0737">
            <w:pPr>
              <w:pStyle w:val="P3-ResponsibilitiesSkillsQualifications"/>
            </w:pPr>
            <w:r w:rsidRPr="00305C8C">
              <w:t>Executed test cases in HP ALM and updated test case steps with the result and provided test evidences to support result</w:t>
            </w:r>
          </w:p>
          <w:p w:rsidR="00305C8C" w:rsidRPr="00305C8C" w:rsidRDefault="00305C8C" w:rsidP="006F0737">
            <w:pPr>
              <w:pStyle w:val="P3-ResponsibilitiesSkillsQualifications"/>
            </w:pPr>
            <w:r w:rsidRPr="00305C8C">
              <w:t>Performed peer review for test scenarios &amp; test cases and provided comments to the team where ever applicable</w:t>
            </w:r>
          </w:p>
          <w:p w:rsidR="00305C8C" w:rsidRPr="00305C8C" w:rsidRDefault="00305C8C" w:rsidP="006F0737">
            <w:pPr>
              <w:pStyle w:val="P3-ResponsibilitiesSkillsQualifications"/>
            </w:pPr>
            <w:r w:rsidRPr="00305C8C">
              <w:t>Provided assistance to the team members to execute the test cases</w:t>
            </w:r>
          </w:p>
          <w:p w:rsidR="00305C8C" w:rsidRPr="00305C8C" w:rsidRDefault="00305C8C" w:rsidP="00305C8C">
            <w:pPr>
              <w:pStyle w:val="P3-ResponsibilitiesSkillsQualifications"/>
            </w:pPr>
            <w:r w:rsidRPr="00305C8C">
              <w:t>Provided inputs to test lead for preparing the daily  test execution report</w:t>
            </w:r>
          </w:p>
        </w:tc>
      </w:tr>
      <w:tr w:rsidR="00305C8C"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305C8C" w:rsidRPr="00305C8C" w:rsidRDefault="00305C8C" w:rsidP="00305C8C">
            <w:pPr>
              <w:pStyle w:val="P3-RoleClientLocationProjectDates"/>
            </w:pPr>
            <w:r w:rsidRPr="00305C8C">
              <w:lastRenderedPageBreak/>
              <w:t xml:space="preserve">Test </w:t>
            </w:r>
            <w:r>
              <w:t>Analyst</w:t>
            </w:r>
          </w:p>
          <w:p w:rsidR="00305C8C" w:rsidRPr="00305C8C" w:rsidRDefault="00BB69F6" w:rsidP="00305C8C">
            <w:pPr>
              <w:pStyle w:val="P3-RoleClientLocationProjectDates"/>
            </w:pPr>
            <w:r>
              <w:t>NBN</w:t>
            </w:r>
          </w:p>
          <w:p w:rsidR="00305C8C" w:rsidRPr="00305C8C" w:rsidRDefault="00305C8C" w:rsidP="006F0737">
            <w:pPr>
              <w:pStyle w:val="P3-RoleClientLocationProjectDates"/>
            </w:pPr>
            <w:r w:rsidRPr="00305C8C">
              <w:t xml:space="preserve">Integration and B2B Services </w:t>
            </w:r>
          </w:p>
          <w:p w:rsidR="00305C8C" w:rsidRPr="00305C8C" w:rsidRDefault="00305C8C" w:rsidP="00305C8C">
            <w:pPr>
              <w:pStyle w:val="P3-RoleClientLocationProjectDates"/>
            </w:pPr>
            <w:r w:rsidRPr="00305C8C">
              <w:t>2013 – Jan 2015</w:t>
            </w:r>
          </w:p>
        </w:tc>
        <w:tc>
          <w:tcPr>
            <w:tcW w:w="3534" w:type="pct"/>
            <w:tcBorders>
              <w:top w:val="nil"/>
              <w:bottom w:val="nil"/>
            </w:tcBorders>
          </w:tcPr>
          <w:p w:rsidR="00305C8C" w:rsidRPr="00305C8C" w:rsidRDefault="00305C8C" w:rsidP="00305C8C">
            <w:pPr>
              <w:pStyle w:val="P3-ClientProjectSummary"/>
            </w:pPr>
            <w:r w:rsidRPr="00305C8C">
              <w:t xml:space="preserve">Integration and B2B Services application acts as a middle tier between Access Seekers and the Back end platforms to provide the functionalities like Site qualification for NBN access, Creating product order, Reserving appointments, Creating </w:t>
            </w:r>
            <w:proofErr w:type="spellStart"/>
            <w:r w:rsidRPr="00305C8C">
              <w:t>TicketOfWork</w:t>
            </w:r>
            <w:proofErr w:type="spellEnd"/>
            <w:r w:rsidRPr="00305C8C">
              <w:t xml:space="preserve"> (</w:t>
            </w:r>
            <w:proofErr w:type="spellStart"/>
            <w:r w:rsidRPr="00305C8C">
              <w:t>ToW</w:t>
            </w:r>
            <w:proofErr w:type="spellEnd"/>
            <w:r w:rsidRPr="00305C8C">
              <w:t xml:space="preserve">), assigning </w:t>
            </w:r>
            <w:proofErr w:type="spellStart"/>
            <w:r w:rsidRPr="00305C8C">
              <w:t>ToW</w:t>
            </w:r>
            <w:proofErr w:type="spellEnd"/>
            <w:r w:rsidRPr="00305C8C">
              <w:t xml:space="preserve"> to Service Delivery Provider (SDP) and getting updates from Service Delivery Provider on the update of NTD connection at houses, apartments and corporate places.</w:t>
            </w:r>
          </w:p>
          <w:p w:rsidR="00305C8C" w:rsidRPr="00305C8C" w:rsidRDefault="00305C8C" w:rsidP="00305C8C">
            <w:pPr>
              <w:pStyle w:val="P3-ClientProjectSummary"/>
            </w:pPr>
            <w:r w:rsidRPr="00305C8C">
              <w:t>Service Portal and B2B Gateway are channels to access the B2B Services. The B2B application has 3 layers. The Business Service performs validations specific to iB2B application and Access Service is to integrate f</w:t>
            </w:r>
            <w:r>
              <w:t>ront end with backend platforms</w:t>
            </w:r>
            <w:r w:rsidRPr="00305C8C">
              <w:t>.</w:t>
            </w:r>
          </w:p>
          <w:p w:rsidR="00305C8C" w:rsidRPr="00305C8C" w:rsidRDefault="00305C8C" w:rsidP="00305C8C">
            <w:pPr>
              <w:pStyle w:val="P3-MainResponsibilities"/>
            </w:pPr>
            <w:r w:rsidRPr="00305C8C">
              <w:t>Main Responsibilities:</w:t>
            </w:r>
          </w:p>
          <w:p w:rsidR="00305C8C" w:rsidRPr="00305C8C" w:rsidRDefault="00305C8C" w:rsidP="00305C8C">
            <w:pPr>
              <w:pStyle w:val="P3-ResponsibilitiesSkillsQualifications"/>
            </w:pPr>
            <w:r w:rsidRPr="00305C8C">
              <w:t>Analysed user stories and understood acceptance criteria</w:t>
            </w:r>
          </w:p>
          <w:p w:rsidR="00305C8C" w:rsidRPr="00305C8C" w:rsidRDefault="00305C8C" w:rsidP="00305C8C">
            <w:pPr>
              <w:pStyle w:val="P3-ResponsibilitiesSkillsQualifications"/>
            </w:pPr>
            <w:r w:rsidRPr="00305C8C">
              <w:t>Gone through Business Service, Access Service and Interface Specification documents to determine scope of changes in the project for new or updates to web services</w:t>
            </w:r>
          </w:p>
          <w:p w:rsidR="00305C8C" w:rsidRPr="00305C8C" w:rsidRDefault="00305C8C" w:rsidP="00305C8C">
            <w:pPr>
              <w:pStyle w:val="P3-ResponsibilitiesSkillsQualifications"/>
            </w:pPr>
            <w:r w:rsidRPr="00305C8C">
              <w:t>Attended design walk throughs and organised meetings with Business Analysts, Designers and Developers as required to get clarifications for ambiguous or unclear requirements</w:t>
            </w:r>
          </w:p>
          <w:p w:rsidR="00305C8C" w:rsidRPr="00305C8C" w:rsidRDefault="00305C8C" w:rsidP="00305C8C">
            <w:pPr>
              <w:pStyle w:val="P3-ResponsibilitiesSkillsQualifications"/>
            </w:pPr>
            <w:r w:rsidRPr="00305C8C">
              <w:t>Written the test scenarios and test cases using cucumber</w:t>
            </w:r>
          </w:p>
          <w:p w:rsidR="00305C8C" w:rsidRPr="00305C8C" w:rsidRDefault="00305C8C" w:rsidP="00305C8C">
            <w:pPr>
              <w:pStyle w:val="P3-ResponsibilitiesSkillsQualifications"/>
            </w:pPr>
            <w:r w:rsidRPr="00305C8C">
              <w:t>Created test plans for the projects in RQM (Rational Quality Manager) for integrated release and uploaded test cases under plan</w:t>
            </w:r>
          </w:p>
          <w:p w:rsidR="00305C8C" w:rsidRPr="00305C8C" w:rsidRDefault="00305C8C" w:rsidP="00305C8C">
            <w:pPr>
              <w:pStyle w:val="P3-ResponsibilitiesSkillsQualifications"/>
            </w:pPr>
            <w:r w:rsidRPr="00305C8C">
              <w:t>Performed peer review for test scenarios &amp; test cases and provided comments to the team where ever applicable</w:t>
            </w:r>
          </w:p>
          <w:p w:rsidR="00305C8C" w:rsidRPr="00305C8C" w:rsidRDefault="00305C8C" w:rsidP="00305C8C">
            <w:pPr>
              <w:pStyle w:val="P3-ResponsibilitiesSkillsQualifications"/>
            </w:pPr>
            <w:r w:rsidRPr="00305C8C">
              <w:t>Prepared and validated input xml files by using structure and schema mentioned in interface specification documents</w:t>
            </w:r>
          </w:p>
          <w:p w:rsidR="00305C8C" w:rsidRPr="00305C8C" w:rsidRDefault="00305C8C" w:rsidP="00305C8C">
            <w:pPr>
              <w:pStyle w:val="P3-ResponsibilitiesSkillsQualifications"/>
            </w:pPr>
            <w:r w:rsidRPr="00305C8C">
              <w:t>Created the test suites and test cases in SOAP UI</w:t>
            </w:r>
          </w:p>
          <w:p w:rsidR="00305C8C" w:rsidRPr="00305C8C" w:rsidRDefault="00305C8C" w:rsidP="00305C8C">
            <w:pPr>
              <w:pStyle w:val="P3-ResponsibilitiesSkillsQualifications"/>
            </w:pPr>
            <w:r w:rsidRPr="00305C8C">
              <w:t xml:space="preserve">Updated/ Prepared mock xml responses and copied them to </w:t>
            </w:r>
            <w:proofErr w:type="spellStart"/>
            <w:r w:rsidRPr="00305C8C">
              <w:t>linux</w:t>
            </w:r>
            <w:proofErr w:type="spellEnd"/>
            <w:r w:rsidRPr="00305C8C">
              <w:t xml:space="preserve"> server</w:t>
            </w:r>
          </w:p>
          <w:p w:rsidR="00305C8C" w:rsidRPr="00305C8C" w:rsidRDefault="00305C8C" w:rsidP="00305C8C">
            <w:pPr>
              <w:pStyle w:val="P3-ResponsibilitiesSkillsQualifications"/>
            </w:pPr>
            <w:r w:rsidRPr="00305C8C">
              <w:t>Executed test cases in SOAP UI, MQ Messenger and Fuse and updated test execution results in RQM</w:t>
            </w:r>
          </w:p>
          <w:p w:rsidR="00305C8C" w:rsidRPr="00305C8C" w:rsidRDefault="00305C8C" w:rsidP="00305C8C">
            <w:pPr>
              <w:pStyle w:val="P3-ResponsibilitiesSkillsQualifications"/>
            </w:pPr>
            <w:r w:rsidRPr="00305C8C">
              <w:t xml:space="preserve">Analysed </w:t>
            </w:r>
            <w:proofErr w:type="spellStart"/>
            <w:r w:rsidRPr="00305C8C">
              <w:t>splunk</w:t>
            </w:r>
            <w:proofErr w:type="spellEnd"/>
            <w:r w:rsidRPr="00305C8C">
              <w:t xml:space="preserve"> logs in system test to verify the web service flow</w:t>
            </w:r>
          </w:p>
          <w:p w:rsidR="00305C8C" w:rsidRPr="00305C8C" w:rsidRDefault="00305C8C" w:rsidP="00305C8C">
            <w:pPr>
              <w:pStyle w:val="P3-ResponsibilitiesSkillsQualifications"/>
            </w:pPr>
            <w:r w:rsidRPr="00305C8C">
              <w:t xml:space="preserve">Provided assistance to SIT and UAT phases by analysing </w:t>
            </w:r>
            <w:proofErr w:type="spellStart"/>
            <w:r w:rsidRPr="00305C8C">
              <w:t>splunk</w:t>
            </w:r>
            <w:proofErr w:type="spellEnd"/>
            <w:r w:rsidRPr="00305C8C">
              <w:t xml:space="preserve"> logs to know the root cause of issue and system causing issue</w:t>
            </w:r>
          </w:p>
          <w:p w:rsidR="00305C8C" w:rsidRPr="00305C8C" w:rsidRDefault="00305C8C" w:rsidP="00305C8C">
            <w:pPr>
              <w:pStyle w:val="P3-ResponsibilitiesSkillsQualifications"/>
            </w:pPr>
            <w:r w:rsidRPr="00305C8C">
              <w:t xml:space="preserve">Attended defect triage calls and provided the updates of iB2B application </w:t>
            </w:r>
          </w:p>
          <w:p w:rsidR="00305C8C" w:rsidRPr="00305C8C" w:rsidRDefault="00305C8C" w:rsidP="00305C8C">
            <w:pPr>
              <w:pStyle w:val="P3-ResponsibilitiesSkillsQualifications"/>
            </w:pPr>
            <w:r w:rsidRPr="00305C8C">
              <w:t xml:space="preserve">Generated daily defect report for SIT/ UAT defects </w:t>
            </w:r>
          </w:p>
          <w:p w:rsidR="00305C8C" w:rsidRPr="00305C8C" w:rsidRDefault="00305C8C" w:rsidP="00305C8C">
            <w:pPr>
              <w:pStyle w:val="P3-ResponsibilitiesSkillsQualifications"/>
            </w:pPr>
            <w:r w:rsidRPr="00305C8C">
              <w:t>Provided inputs to test lead for preparing the daily test execution report</w:t>
            </w:r>
          </w:p>
          <w:p w:rsidR="00305C8C" w:rsidRPr="00305C8C" w:rsidRDefault="00305C8C" w:rsidP="00305C8C">
            <w:pPr>
              <w:pStyle w:val="P3-ResponsibilitiesSkillsQualifications"/>
            </w:pPr>
            <w:r w:rsidRPr="00305C8C">
              <w:t xml:space="preserve">Actively participated in the preparation of test plan and test summary report by providing inputs to team lead </w:t>
            </w:r>
          </w:p>
          <w:p w:rsidR="00305C8C" w:rsidRPr="00305C8C" w:rsidRDefault="00305C8C" w:rsidP="00305C8C">
            <w:pPr>
              <w:pStyle w:val="P3-ResponsibilitiesSkillsQualifications"/>
            </w:pPr>
            <w:r w:rsidRPr="00305C8C">
              <w:t>Shared the application knowledge to the team and assisted new team members to understand application and assisted team to execute the tests</w:t>
            </w:r>
          </w:p>
        </w:tc>
      </w:tr>
    </w:tbl>
    <w:p w:rsidR="00C9446E" w:rsidRDefault="000A7EF5" w:rsidP="00115130">
      <w:pPr>
        <w:pStyle w:val="P6-Title-CareerSummary"/>
        <w:ind w:left="-284"/>
        <w:rPr>
          <w:rStyle w:val="P6-Title-CareerSummaryChar"/>
          <w:rFonts w:eastAsiaTheme="minorHAnsi"/>
          <w:b/>
          <w:bCs/>
          <w:caps/>
        </w:rPr>
      </w:pPr>
      <w:sdt>
        <w:sdtPr>
          <w:rPr>
            <w:rStyle w:val="P6-Title-CareerSummaryChar"/>
            <w:rFonts w:eastAsiaTheme="minorHAnsi"/>
            <w:b/>
            <w:bCs/>
            <w:caps/>
          </w:rPr>
          <w:alias w:val="Previous Employments"/>
          <w:tag w:val=" "/>
          <w:id w:val="-1594000940"/>
          <w:lock w:val="sdtContentLocked"/>
          <w:text/>
        </w:sdtPr>
        <w:sdtEndPr>
          <w:rPr>
            <w:rStyle w:val="P6-Title-CareerSummaryChar"/>
          </w:rPr>
        </w:sdtEndPr>
        <w:sdtContent>
          <w:r w:rsidR="00C9446E" w:rsidRPr="00F13992">
            <w:rPr>
              <w:rStyle w:val="P6-Title-CareerSummaryChar"/>
              <w:rFonts w:eastAsiaTheme="minorHAnsi"/>
              <w:b/>
              <w:bCs/>
              <w:caps/>
            </w:rPr>
            <w:t>PREVIOUS EMPLOYMENT</w:t>
          </w:r>
        </w:sdtContent>
      </w:sdt>
    </w:p>
    <w:tbl>
      <w:tblPr>
        <w:tblW w:w="5293" w:type="pct"/>
        <w:tblInd w:w="-284" w:type="dxa"/>
        <w:tblBorders>
          <w:top w:val="dashed" w:sz="4" w:space="0" w:color="auto"/>
          <w:bottom w:val="dashed" w:sz="4" w:space="0" w:color="auto"/>
        </w:tblBorders>
        <w:tblCellMar>
          <w:top w:w="113" w:type="dxa"/>
          <w:left w:w="0" w:type="dxa"/>
          <w:bottom w:w="170" w:type="dxa"/>
        </w:tblCellMar>
        <w:tblLook w:val="01E0" w:firstRow="1" w:lastRow="1" w:firstColumn="1" w:lastColumn="1" w:noHBand="0" w:noVBand="0"/>
      </w:tblPr>
      <w:tblGrid>
        <w:gridCol w:w="2802"/>
        <w:gridCol w:w="6753"/>
      </w:tblGrid>
      <w:tr w:rsidR="00C9446E"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C9446E" w:rsidRPr="007C6A3D" w:rsidRDefault="00652C5C" w:rsidP="00B5463C">
            <w:pPr>
              <w:pStyle w:val="P3-RoleClientLocationProjectDates"/>
            </w:pPr>
            <w:r>
              <w:t xml:space="preserve">Test </w:t>
            </w:r>
            <w:r w:rsidR="00532687">
              <w:t>Analyst</w:t>
            </w:r>
          </w:p>
          <w:p w:rsidR="00C9446E" w:rsidRPr="007C6A3D" w:rsidRDefault="00532687" w:rsidP="00B5463C">
            <w:pPr>
              <w:pStyle w:val="P3-RoleClientLocationProjectDates"/>
            </w:pPr>
            <w:r>
              <w:t>Westpac</w:t>
            </w:r>
            <w:r w:rsidR="00C9446E" w:rsidRPr="00952297">
              <w:t xml:space="preserve"> </w:t>
            </w:r>
          </w:p>
          <w:p w:rsidR="00652C5C" w:rsidRDefault="00532687" w:rsidP="006E7CBC">
            <w:pPr>
              <w:pStyle w:val="P3-RoleClientLocationProjectDates"/>
            </w:pPr>
            <w:r>
              <w:t>CPP Refresh</w:t>
            </w:r>
            <w:r w:rsidR="00652C5C" w:rsidRPr="00652C5C">
              <w:t xml:space="preserve"> </w:t>
            </w:r>
          </w:p>
          <w:p w:rsidR="00C9446E" w:rsidRPr="007C6A3D" w:rsidRDefault="00532687" w:rsidP="006E7CBC">
            <w:pPr>
              <w:pStyle w:val="P3-RoleClientLocationProjectDates"/>
            </w:pPr>
            <w:r w:rsidRPr="00532687">
              <w:t>Jan 2013 – Mar 2013</w:t>
            </w:r>
          </w:p>
        </w:tc>
        <w:tc>
          <w:tcPr>
            <w:tcW w:w="3534" w:type="pct"/>
            <w:tcBorders>
              <w:top w:val="nil"/>
              <w:bottom w:val="nil"/>
            </w:tcBorders>
          </w:tcPr>
          <w:p w:rsidR="00C9446E" w:rsidRDefault="00F31F77" w:rsidP="00F31F77">
            <w:pPr>
              <w:pStyle w:val="P3-ClientProjectSummary"/>
            </w:pPr>
            <w:r w:rsidRPr="00F31F77">
              <w:t>CPP Refresh project changed Westpac customer presentation related applications like Credit Cards, Online applications and Loan functionalities from mainframe portal system to WebSphere application server and converted all portal based applications to web based applications.</w:t>
            </w:r>
          </w:p>
          <w:p w:rsidR="005E0926" w:rsidRPr="005E0926" w:rsidRDefault="005E0926" w:rsidP="005E0926">
            <w:pPr>
              <w:pStyle w:val="P3-ClientProjectSummary"/>
            </w:pPr>
            <w:r w:rsidRPr="00BC737E">
              <w:t xml:space="preserve">Credit Card form changes project changed the layout and appearance of credit card application and also improved user interactivity </w:t>
            </w:r>
            <w:r w:rsidRPr="005E0926">
              <w:t>with application. Credit card application increased the number of features that can be opted while applying for credit card. This features could be accessed from either online and staff based applications.</w:t>
            </w:r>
          </w:p>
          <w:p w:rsidR="005E0926" w:rsidRDefault="005E0926" w:rsidP="005E0926">
            <w:pPr>
              <w:pStyle w:val="P3-ClientProjectSummary"/>
            </w:pPr>
            <w:r w:rsidRPr="00BC737E">
              <w:t xml:space="preserve">NCCP Credit Card Invitation project performed changes to all features of credit cards like </w:t>
            </w:r>
            <w:r w:rsidRPr="005E0926">
              <w:t>applying for new credit card, product switch and credit limit increase to provide invitation letter to customers for increasing their credit limit.</w:t>
            </w:r>
          </w:p>
          <w:p w:rsidR="005E0926" w:rsidRPr="005E0926" w:rsidRDefault="005E0926" w:rsidP="005E0926">
            <w:pPr>
              <w:pStyle w:val="P3-ClientProjectSummary"/>
            </w:pPr>
            <w:r w:rsidRPr="00F85015">
              <w:t xml:space="preserve">National Consumer Credit Protection (NCCP) project performed changes to credit card compliance to protect consumers by ensuring ethical &amp; </w:t>
            </w:r>
            <w:r w:rsidRPr="005E0926">
              <w:t>professional standards in the finance industry, through the National Credit Code.</w:t>
            </w:r>
          </w:p>
          <w:p w:rsidR="00AE4E67" w:rsidRPr="00AE4E67" w:rsidRDefault="00AE4E67" w:rsidP="00AE4E67">
            <w:pPr>
              <w:pStyle w:val="P3-ClientProjectSummary"/>
            </w:pPr>
            <w:r w:rsidRPr="008546E0">
              <w:t xml:space="preserve">Online Self Service Administration (OSSA) project used by Westpac business customers to manage users, accounts and token details through online without visiting branch. OSSA also allowed changing the daily payment limits, email addresses </w:t>
            </w:r>
            <w:proofErr w:type="spellStart"/>
            <w:r w:rsidRPr="008546E0">
              <w:t>etc</w:t>
            </w:r>
            <w:proofErr w:type="spellEnd"/>
          </w:p>
          <w:p w:rsidR="00AE4E67" w:rsidRPr="00AE4E67" w:rsidRDefault="00AE4E67" w:rsidP="00AE4E67">
            <w:pPr>
              <w:pStyle w:val="P3-ClientProjectSummary"/>
            </w:pPr>
            <w:r w:rsidRPr="00BA3498">
              <w:t>Infrastructure upgrade project updated WebSphere Application Server version from 6.1 to 7.0 on mainframe platform. The objective of project to enable all the applications to work as it is on WebSphere Application server 7.0 before WebSphere Application Server 6.1 goes out of support.</w:t>
            </w:r>
          </w:p>
          <w:p w:rsidR="00107829" w:rsidRPr="00107829" w:rsidRDefault="00107829" w:rsidP="00107829">
            <w:pPr>
              <w:pStyle w:val="P3-MainResponsibilities"/>
            </w:pPr>
            <w:r w:rsidRPr="00107829">
              <w:t>Main Responsibilities:</w:t>
            </w:r>
          </w:p>
          <w:p w:rsidR="00107829" w:rsidRPr="00107829" w:rsidRDefault="00107829" w:rsidP="00107829">
            <w:pPr>
              <w:pStyle w:val="P3-ResponsibilitiesSkillsQualifications"/>
            </w:pPr>
            <w:r w:rsidRPr="00107829">
              <w:t>Involved in functional and change requirement discussions to understand the scope of the project</w:t>
            </w:r>
          </w:p>
          <w:p w:rsidR="00107829" w:rsidRPr="00107829" w:rsidRDefault="00107829" w:rsidP="00107829">
            <w:pPr>
              <w:pStyle w:val="P3-ResponsibilitiesSkillsQualifications"/>
            </w:pPr>
            <w:r w:rsidRPr="00107829">
              <w:t>Analysed functional requirements and clarified gaps in requirements with business and technical teams</w:t>
            </w:r>
          </w:p>
          <w:p w:rsidR="00107829" w:rsidRPr="00107829" w:rsidRDefault="00107829" w:rsidP="00107829">
            <w:pPr>
              <w:pStyle w:val="P3-ResponsibilitiesSkillsQualifications"/>
            </w:pPr>
            <w:r w:rsidRPr="00107829">
              <w:t>Estimated test effort based on requirements</w:t>
            </w:r>
          </w:p>
          <w:p w:rsidR="00107829" w:rsidRPr="00107829" w:rsidRDefault="00107829" w:rsidP="00107829">
            <w:pPr>
              <w:pStyle w:val="P3-ResponsibilitiesSkillsQualifications"/>
            </w:pPr>
            <w:r w:rsidRPr="00107829">
              <w:t>Prepared detailed test plan and test strategy for the requirements and get reviewed from tech leads and Business Analysts</w:t>
            </w:r>
          </w:p>
          <w:p w:rsidR="00107829" w:rsidRPr="00107829" w:rsidRDefault="00107829" w:rsidP="00107829">
            <w:pPr>
              <w:pStyle w:val="P3-ResponsibilitiesSkillsQualifications"/>
            </w:pPr>
            <w:r w:rsidRPr="00107829">
              <w:t>Prepared test scenarios and created test cases using manual test process in Quality Centre</w:t>
            </w:r>
          </w:p>
          <w:p w:rsidR="00107829" w:rsidRPr="00107829" w:rsidRDefault="00107829" w:rsidP="00107829">
            <w:pPr>
              <w:pStyle w:val="P3-ResponsibilitiesSkillsQualifications"/>
            </w:pPr>
            <w:r w:rsidRPr="00107829">
              <w:t>Executed test cases</w:t>
            </w:r>
          </w:p>
          <w:p w:rsidR="00107829" w:rsidRPr="00107829" w:rsidRDefault="00107829" w:rsidP="00107829">
            <w:pPr>
              <w:pStyle w:val="P3-ResponsibilitiesSkillsQualifications"/>
            </w:pPr>
            <w:r w:rsidRPr="00107829">
              <w:t>Logged defects in HP Quality Centre and tracked defect status to closure</w:t>
            </w:r>
          </w:p>
          <w:p w:rsidR="00107829" w:rsidRPr="00107829" w:rsidRDefault="00107829" w:rsidP="00107829">
            <w:pPr>
              <w:pStyle w:val="P3-ResponsibilitiesSkillsQualifications"/>
            </w:pPr>
            <w:r w:rsidRPr="00107829">
              <w:t>Performed Smoke testing, GUI testing, System testing, System Integration testing, Regression testing and Browser Compatibility Testing for projects</w:t>
            </w:r>
          </w:p>
          <w:p w:rsidR="00107829" w:rsidRPr="00107829" w:rsidRDefault="00107829" w:rsidP="00107829">
            <w:pPr>
              <w:pStyle w:val="P3-ResponsibilitiesSkillsQualifications"/>
            </w:pPr>
            <w:r w:rsidRPr="00107829">
              <w:t>Prepared test progress and test completion reports</w:t>
            </w:r>
          </w:p>
          <w:p w:rsidR="00107829" w:rsidRPr="00107829" w:rsidRDefault="00107829" w:rsidP="00107829">
            <w:pPr>
              <w:pStyle w:val="P3-ResponsibilitiesSkillsQualifications"/>
            </w:pPr>
            <w:r w:rsidRPr="00107829">
              <w:t>Prepared or requested test data from Test Environment team as required for new changes</w:t>
            </w:r>
          </w:p>
          <w:p w:rsidR="00107829" w:rsidRPr="00107829" w:rsidRDefault="00107829" w:rsidP="00107829">
            <w:pPr>
              <w:pStyle w:val="P3-ResponsibilitiesSkillsQualifications"/>
            </w:pPr>
            <w:r w:rsidRPr="00107829">
              <w:t>Co-ordinated with various stakeholders in the project like developers, business analysts, tech leads and business to close incidents in test phases</w:t>
            </w:r>
          </w:p>
          <w:p w:rsidR="00107829" w:rsidRDefault="00107829" w:rsidP="00107829">
            <w:pPr>
              <w:pStyle w:val="P3-ResponsibilitiesSkillsQualifications"/>
            </w:pPr>
            <w:r w:rsidRPr="00107829">
              <w:t>Effectively co-ordinated  with offshore testing team to complete testing activities on time</w:t>
            </w:r>
          </w:p>
          <w:p w:rsidR="00107829" w:rsidRPr="003F69F7" w:rsidRDefault="00107829" w:rsidP="00107829">
            <w:pPr>
              <w:pStyle w:val="P1-AllBullets"/>
            </w:pPr>
            <w:r w:rsidRPr="00107829">
              <w:t>Delivered high quality system to end users and customers on time</w:t>
            </w:r>
          </w:p>
        </w:tc>
      </w:tr>
      <w:tr w:rsidR="00F31F77"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F31F77" w:rsidRDefault="00943FBC" w:rsidP="00B5463C">
            <w:pPr>
              <w:pStyle w:val="P3-RoleClientLocationProjectDates"/>
            </w:pPr>
            <w:r>
              <w:lastRenderedPageBreak/>
              <w:t>Test Analyst</w:t>
            </w:r>
          </w:p>
          <w:p w:rsidR="00943FBC" w:rsidRDefault="00943FBC" w:rsidP="00B5463C">
            <w:pPr>
              <w:pStyle w:val="P3-RoleClientLocationProjectDates"/>
            </w:pPr>
            <w:proofErr w:type="spellStart"/>
            <w:r>
              <w:t>Onepath</w:t>
            </w:r>
            <w:proofErr w:type="spellEnd"/>
            <w:r>
              <w:t xml:space="preserve"> Australia</w:t>
            </w:r>
          </w:p>
          <w:p w:rsidR="00943FBC" w:rsidRDefault="001C4446" w:rsidP="00B5463C">
            <w:pPr>
              <w:pStyle w:val="P3-RoleClientLocationProjectDates"/>
            </w:pPr>
            <w:r>
              <w:t>CDW Commissions</w:t>
            </w:r>
          </w:p>
          <w:p w:rsidR="001C4446" w:rsidRDefault="001C4446" w:rsidP="00B5463C">
            <w:pPr>
              <w:pStyle w:val="P3-RoleClientLocationProjectDates"/>
            </w:pPr>
            <w:r>
              <w:t>Dec 2010 - Mar 2011</w:t>
            </w:r>
          </w:p>
        </w:tc>
        <w:tc>
          <w:tcPr>
            <w:tcW w:w="3534" w:type="pct"/>
            <w:tcBorders>
              <w:top w:val="nil"/>
              <w:bottom w:val="nil"/>
            </w:tcBorders>
          </w:tcPr>
          <w:p w:rsidR="00F31F77" w:rsidRDefault="001C4446" w:rsidP="00F31F77">
            <w:pPr>
              <w:pStyle w:val="P3-ClientProjectSummary"/>
            </w:pPr>
            <w:r w:rsidRPr="001C4446">
              <w:t>CDW Commissions project retrieved commission data that is been stored in DMS system and sent it to CDW system through daily and weekly batch processes for corporate reporting.</w:t>
            </w:r>
          </w:p>
          <w:p w:rsidR="00D005C3" w:rsidRPr="00D005C3" w:rsidRDefault="00D005C3" w:rsidP="00D005C3">
            <w:pPr>
              <w:pStyle w:val="P3-ClientProjectSummary"/>
            </w:pPr>
            <w:r w:rsidRPr="00830E11">
              <w:t>Life Risk Data feeds project retrieved all customer information that opted for life risk insurance products from data management system. Batch process was triggered on daily basis and information passed to downstream systems for commission calculations.</w:t>
            </w:r>
          </w:p>
          <w:p w:rsidR="00D005C3" w:rsidRPr="00D005C3" w:rsidRDefault="00D005C3" w:rsidP="00D005C3">
            <w:pPr>
              <w:pStyle w:val="P3-ClientProjectSummary"/>
            </w:pPr>
            <w:r w:rsidRPr="001F5E57">
              <w:t>Rebranding project updated all brand related information on ING logos, statements and letters to ANZ logos after acquisition of ING Australia by</w:t>
            </w:r>
            <w:r w:rsidRPr="00D005C3">
              <w:t xml:space="preserve"> ANZ.</w:t>
            </w:r>
          </w:p>
          <w:p w:rsidR="00FB2E03" w:rsidRPr="00FB2E03" w:rsidRDefault="00FB2E03" w:rsidP="00FB2E03">
            <w:pPr>
              <w:pStyle w:val="P3-MainResponsibilities"/>
            </w:pPr>
            <w:r w:rsidRPr="00FB2E03">
              <w:t>Main Responsibilities:</w:t>
            </w:r>
          </w:p>
          <w:p w:rsidR="00FB2E03" w:rsidRPr="00FB2E03" w:rsidRDefault="00FB2E03" w:rsidP="00FB2E03">
            <w:pPr>
              <w:pStyle w:val="P3-ResponsibilitiesSkillsQualifications"/>
            </w:pPr>
            <w:r w:rsidRPr="00FB2E03">
              <w:t>Analysed business requirements and participated in business workshops to understand scope of projects with various teams</w:t>
            </w:r>
          </w:p>
          <w:p w:rsidR="00FB2E03" w:rsidRPr="00FB2E03" w:rsidRDefault="00FB2E03" w:rsidP="00FB2E03">
            <w:pPr>
              <w:pStyle w:val="P3-ResponsibilitiesSkillsQualifications"/>
            </w:pPr>
            <w:r w:rsidRPr="00FB2E03">
              <w:t>Estimated test effort based on functional requirements of project</w:t>
            </w:r>
          </w:p>
          <w:p w:rsidR="00FB2E03" w:rsidRPr="00FB2E03" w:rsidRDefault="00FB2E03" w:rsidP="00FB2E03">
            <w:pPr>
              <w:pStyle w:val="P3-ResponsibilitiesSkillsQualifications"/>
            </w:pPr>
            <w:r w:rsidRPr="00FB2E03">
              <w:t>Created detailed test plan based on requirements</w:t>
            </w:r>
          </w:p>
          <w:p w:rsidR="00FB2E03" w:rsidRPr="00FB2E03" w:rsidRDefault="00FB2E03" w:rsidP="00FB2E03">
            <w:pPr>
              <w:pStyle w:val="P3-ResponsibilitiesSkillsQualifications"/>
            </w:pPr>
            <w:r w:rsidRPr="00FB2E03">
              <w:t>Identified test scenarios and created test cases</w:t>
            </w:r>
          </w:p>
          <w:p w:rsidR="00FB2E03" w:rsidRPr="00FB2E03" w:rsidRDefault="00FB2E03" w:rsidP="00FB2E03">
            <w:pPr>
              <w:pStyle w:val="P3-ResponsibilitiesSkillsQualifications"/>
            </w:pPr>
            <w:r w:rsidRPr="00FB2E03">
              <w:t>Executed test cases manually using HP Quality Centre</w:t>
            </w:r>
          </w:p>
          <w:p w:rsidR="00FB2E03" w:rsidRPr="00FB2E03" w:rsidRDefault="00FB2E03" w:rsidP="00FB2E03">
            <w:pPr>
              <w:pStyle w:val="P3-ResponsibilitiesSkillsQualifications"/>
            </w:pPr>
            <w:r w:rsidRPr="00FB2E03">
              <w:t>Used TOAD database to retrieve data using SQL queries, Stored Procedures and triggers from Oracle database</w:t>
            </w:r>
          </w:p>
          <w:p w:rsidR="00FB2E03" w:rsidRPr="00FB2E03" w:rsidRDefault="00FB2E03" w:rsidP="00FB2E03">
            <w:pPr>
              <w:pStyle w:val="P3-ResponsibilitiesSkillsQualifications"/>
            </w:pPr>
            <w:r w:rsidRPr="00FB2E03">
              <w:t>Automated regression test scripts based on business requirements using QTP</w:t>
            </w:r>
          </w:p>
          <w:p w:rsidR="00FB2E03" w:rsidRPr="00FB2E03" w:rsidRDefault="00FB2E03" w:rsidP="00FB2E03">
            <w:pPr>
              <w:pStyle w:val="P3-ResponsibilitiesSkillsQualifications"/>
            </w:pPr>
            <w:r w:rsidRPr="00FB2E03">
              <w:t>Performed Regression testing on the application for testing validity of functionality using HP Quality Test Professional</w:t>
            </w:r>
          </w:p>
          <w:p w:rsidR="00FB2E03" w:rsidRPr="00FB2E03" w:rsidRDefault="00FB2E03" w:rsidP="00FB2E03">
            <w:pPr>
              <w:pStyle w:val="P3-ResponsibilitiesSkillsQualifications"/>
            </w:pPr>
            <w:r w:rsidRPr="00FB2E03">
              <w:t>Executed batch jobs in UNIX environment using CA Work load automation</w:t>
            </w:r>
          </w:p>
          <w:p w:rsidR="00FB2E03" w:rsidRPr="00FB2E03" w:rsidRDefault="00FB2E03" w:rsidP="00FB2E03">
            <w:pPr>
              <w:pStyle w:val="P3-ResponsibilitiesSkillsQualifications"/>
            </w:pPr>
            <w:r w:rsidRPr="00FB2E03">
              <w:t xml:space="preserve"> Verified results that are generated through batch process </w:t>
            </w:r>
          </w:p>
          <w:p w:rsidR="00FB2E03" w:rsidRPr="00FB2E03" w:rsidRDefault="00FB2E03" w:rsidP="00FB2E03">
            <w:pPr>
              <w:pStyle w:val="P3-ResponsibilitiesSkillsQualifications"/>
            </w:pPr>
            <w:r w:rsidRPr="00FB2E03">
              <w:t>Compared actual results with expected results and reported deviations to developers by raising incidents in Quality Centre</w:t>
            </w:r>
          </w:p>
          <w:p w:rsidR="00FB2E03" w:rsidRPr="00F31F77" w:rsidRDefault="00FB2E03" w:rsidP="004E7A07">
            <w:pPr>
              <w:pStyle w:val="P3-ResponsibilitiesSkillsQualifications"/>
            </w:pPr>
            <w:r w:rsidRPr="00FB2E03">
              <w:t>Re-tested application after defect fix and performed regression testing to check the stability of application after deployment</w:t>
            </w:r>
          </w:p>
        </w:tc>
      </w:tr>
      <w:tr w:rsidR="00F31F77"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F31F77" w:rsidRDefault="0010151F" w:rsidP="00B5463C">
            <w:pPr>
              <w:pStyle w:val="P3-RoleClientLocationProjectDates"/>
            </w:pPr>
            <w:r w:rsidRPr="0010151F">
              <w:t>Senior Software Engineer</w:t>
            </w:r>
          </w:p>
          <w:p w:rsidR="0010151F" w:rsidRDefault="0010151F" w:rsidP="00B5463C">
            <w:pPr>
              <w:pStyle w:val="P3-RoleClientLocationProjectDates"/>
            </w:pPr>
            <w:r w:rsidRPr="0010151F">
              <w:t>First Data Corporation</w:t>
            </w:r>
          </w:p>
          <w:p w:rsidR="0010151F" w:rsidRDefault="0010151F" w:rsidP="00B5463C">
            <w:pPr>
              <w:pStyle w:val="P3-RoleClientLocationProjectDates"/>
            </w:pPr>
            <w:r w:rsidRPr="0010151F">
              <w:t>Distributed Management Model</w:t>
            </w:r>
          </w:p>
          <w:p w:rsidR="0010151F" w:rsidRDefault="0010151F" w:rsidP="00B5463C">
            <w:pPr>
              <w:pStyle w:val="P3-RoleClientLocationProjectDates"/>
            </w:pPr>
            <w:r w:rsidRPr="0010151F">
              <w:t>Jun 2008 – Dec 2008</w:t>
            </w:r>
          </w:p>
        </w:tc>
        <w:tc>
          <w:tcPr>
            <w:tcW w:w="3534" w:type="pct"/>
            <w:tcBorders>
              <w:top w:val="nil"/>
              <w:bottom w:val="nil"/>
            </w:tcBorders>
          </w:tcPr>
          <w:p w:rsidR="00F31F77" w:rsidRDefault="0010151F" w:rsidP="00F31F77">
            <w:pPr>
              <w:pStyle w:val="P3-ClientProjectSummary"/>
            </w:pPr>
            <w:r w:rsidRPr="0010151F">
              <w:t>Distributed Management Model project used by First Data Corporation (FDC) clients, representatives and employees to issue debit and credit cards. It is been used by FDC clients to generate credit rules, employees to develop new functionalities and representatives to validate rules against customer requirements.</w:t>
            </w:r>
          </w:p>
          <w:p w:rsidR="0010151F" w:rsidRPr="0010151F" w:rsidRDefault="0010151F" w:rsidP="0010151F">
            <w:pPr>
              <w:pStyle w:val="P3-MainResponsibilities"/>
            </w:pPr>
            <w:r w:rsidRPr="0010151F">
              <w:t>Main Responsibilities:</w:t>
            </w:r>
          </w:p>
          <w:p w:rsidR="0010151F" w:rsidRPr="0010151F" w:rsidRDefault="0010151F" w:rsidP="0010151F">
            <w:pPr>
              <w:pStyle w:val="P3-ResponsibilitiesSkillsQualifications"/>
            </w:pPr>
            <w:r w:rsidRPr="0010151F">
              <w:t>Main Responsibilities:</w:t>
            </w:r>
          </w:p>
          <w:p w:rsidR="0010151F" w:rsidRPr="0010151F" w:rsidRDefault="0010151F" w:rsidP="0010151F">
            <w:pPr>
              <w:pStyle w:val="P3-ResponsibilitiesSkillsQualifications"/>
            </w:pPr>
            <w:r w:rsidRPr="0010151F">
              <w:t>Analysed functional requirements and change requests</w:t>
            </w:r>
          </w:p>
          <w:p w:rsidR="0010151F" w:rsidRPr="0010151F" w:rsidRDefault="0010151F" w:rsidP="0010151F">
            <w:pPr>
              <w:pStyle w:val="P3-ResponsibilitiesSkillsQualifications"/>
            </w:pPr>
            <w:r w:rsidRPr="0010151F">
              <w:t>Prepared test cases according to the specification documents</w:t>
            </w:r>
          </w:p>
          <w:p w:rsidR="0010151F" w:rsidRPr="0010151F" w:rsidRDefault="0010151F" w:rsidP="0010151F">
            <w:pPr>
              <w:pStyle w:val="P3-ResponsibilitiesSkillsQualifications"/>
            </w:pPr>
            <w:r w:rsidRPr="0010151F">
              <w:t>Involved in estimation of test efforts based on risk analysis</w:t>
            </w:r>
          </w:p>
          <w:p w:rsidR="0010151F" w:rsidRPr="0010151F" w:rsidRDefault="0010151F" w:rsidP="0010151F">
            <w:pPr>
              <w:pStyle w:val="P3-ResponsibilitiesSkillsQualifications"/>
            </w:pPr>
            <w:r w:rsidRPr="0010151F">
              <w:t>Created positive and negative test data for all test scenarios</w:t>
            </w:r>
          </w:p>
          <w:p w:rsidR="0010151F" w:rsidRPr="0010151F" w:rsidRDefault="0010151F" w:rsidP="0010151F">
            <w:pPr>
              <w:pStyle w:val="P3-ResponsibilitiesSkillsQualifications"/>
            </w:pPr>
            <w:r w:rsidRPr="0010151F">
              <w:t xml:space="preserve">Executed test cases manually and updated tests in the Quality </w:t>
            </w:r>
            <w:proofErr w:type="spellStart"/>
            <w:r w:rsidRPr="0010151F">
              <w:t>Center</w:t>
            </w:r>
            <w:proofErr w:type="spellEnd"/>
          </w:p>
          <w:p w:rsidR="0010151F" w:rsidRPr="0010151F" w:rsidRDefault="0010151F" w:rsidP="0010151F">
            <w:pPr>
              <w:pStyle w:val="P3-ResponsibilitiesSkillsQualifications"/>
            </w:pPr>
            <w:r w:rsidRPr="0010151F">
              <w:t>Performed Smoke testing, System testing, System Integration and Regression testing of application</w:t>
            </w:r>
          </w:p>
          <w:p w:rsidR="0010151F" w:rsidRPr="0010151F" w:rsidRDefault="0010151F" w:rsidP="0010151F">
            <w:pPr>
              <w:pStyle w:val="P3-ResponsibilitiesSkillsQualifications"/>
            </w:pPr>
            <w:r w:rsidRPr="0010151F">
              <w:t>Tested application using Black box testing techniques</w:t>
            </w:r>
          </w:p>
          <w:p w:rsidR="0010151F" w:rsidRPr="0010151F" w:rsidRDefault="0010151F" w:rsidP="0010151F">
            <w:pPr>
              <w:pStyle w:val="P3-ResponsibilitiesSkillsQualifications"/>
            </w:pPr>
            <w:r w:rsidRPr="0010151F">
              <w:t>Compared actual results with expected results and reported issues and defects using Bugzilla</w:t>
            </w:r>
          </w:p>
          <w:p w:rsidR="0010151F" w:rsidRPr="0010151F" w:rsidRDefault="0010151F" w:rsidP="0010151F">
            <w:pPr>
              <w:pStyle w:val="P3-ResponsibilitiesSkillsQualifications"/>
            </w:pPr>
            <w:r w:rsidRPr="0010151F">
              <w:t>Tracked status of defects and followed up with various teams until closure of defects</w:t>
            </w:r>
          </w:p>
          <w:p w:rsidR="0010151F" w:rsidRPr="0010151F" w:rsidRDefault="0010151F" w:rsidP="0010151F">
            <w:pPr>
              <w:pStyle w:val="P3-ResponsibilitiesSkillsQualifications"/>
            </w:pPr>
            <w:r w:rsidRPr="0010151F">
              <w:t>Generated defect report for each test phase</w:t>
            </w:r>
          </w:p>
          <w:p w:rsidR="0010151F" w:rsidRPr="00F31F77" w:rsidRDefault="0010151F" w:rsidP="0010151F">
            <w:pPr>
              <w:pStyle w:val="P3-ResponsibilitiesSkillsQualifications"/>
            </w:pPr>
            <w:r w:rsidRPr="0010151F">
              <w:t>Prepared test progress and test completion reports</w:t>
            </w:r>
          </w:p>
        </w:tc>
      </w:tr>
      <w:tr w:rsidR="00F31F77"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F31F77" w:rsidRDefault="00C83B3D" w:rsidP="00B5463C">
            <w:pPr>
              <w:pStyle w:val="P3-RoleClientLocationProjectDates"/>
            </w:pPr>
            <w:r w:rsidRPr="00C83B3D">
              <w:lastRenderedPageBreak/>
              <w:t>Software Engineer</w:t>
            </w:r>
          </w:p>
          <w:p w:rsidR="00C83B3D" w:rsidRDefault="00C83B3D" w:rsidP="00B5463C">
            <w:pPr>
              <w:pStyle w:val="P3-RoleClientLocationProjectDates"/>
            </w:pPr>
            <w:r w:rsidRPr="00C83B3D">
              <w:t>Washington Mutual</w:t>
            </w:r>
          </w:p>
          <w:p w:rsidR="00C83B3D" w:rsidRDefault="00C83B3D" w:rsidP="00B5463C">
            <w:pPr>
              <w:pStyle w:val="P3-RoleClientLocationProjectDates"/>
            </w:pPr>
            <w:r w:rsidRPr="00C83B3D">
              <w:t>New Application Processing Architecture</w:t>
            </w:r>
          </w:p>
          <w:p w:rsidR="00C83B3D" w:rsidRDefault="00C83B3D" w:rsidP="00B5463C">
            <w:pPr>
              <w:pStyle w:val="P3-RoleClientLocationProjectDates"/>
            </w:pPr>
            <w:r w:rsidRPr="00C83B3D">
              <w:t>Oct 2007 – May 2008</w:t>
            </w:r>
          </w:p>
        </w:tc>
        <w:tc>
          <w:tcPr>
            <w:tcW w:w="3534" w:type="pct"/>
            <w:tcBorders>
              <w:top w:val="nil"/>
              <w:bottom w:val="nil"/>
            </w:tcBorders>
          </w:tcPr>
          <w:p w:rsidR="00F31F77" w:rsidRDefault="00C83B3D" w:rsidP="00F31F77">
            <w:pPr>
              <w:pStyle w:val="P3-ClientProjectSummary"/>
            </w:pPr>
            <w:r w:rsidRPr="00C83B3D">
              <w:t>NAPA project used for final processing of credit card request after credit card gets approved. It generated letters for various credit cards which were sent to customers. It generated credit card number and details that are required to print on the credit card.</w:t>
            </w:r>
          </w:p>
          <w:p w:rsidR="00C83B3D" w:rsidRPr="00C83B3D" w:rsidRDefault="00C83B3D" w:rsidP="00C83B3D">
            <w:pPr>
              <w:pStyle w:val="P3-MainResponsibilities"/>
            </w:pPr>
            <w:r w:rsidRPr="00C83B3D">
              <w:t>Main Responsibilities:</w:t>
            </w:r>
          </w:p>
          <w:p w:rsidR="00C83B3D" w:rsidRPr="00D24F82" w:rsidRDefault="00C83B3D" w:rsidP="00D24F82">
            <w:pPr>
              <w:pStyle w:val="P3-ResponsibilitiesSkillsQualifications"/>
            </w:pPr>
            <w:r w:rsidRPr="00D24F82">
              <w:t>Actively involved in test case preparation and get reviewed through peer reviews and formal reviews</w:t>
            </w:r>
          </w:p>
          <w:p w:rsidR="00C83B3D" w:rsidRPr="00D24F82" w:rsidRDefault="00C83B3D" w:rsidP="00D24F82">
            <w:pPr>
              <w:pStyle w:val="P3-ResponsibilitiesSkillsQualifications"/>
            </w:pPr>
            <w:r w:rsidRPr="00D24F82">
              <w:t>Used PL/SQL to write Stored Procedures, Triggers and SQL queries to validate the data in database as per the functional requirements</w:t>
            </w:r>
          </w:p>
          <w:p w:rsidR="00C83B3D" w:rsidRPr="00D24F82" w:rsidRDefault="00C83B3D" w:rsidP="00D24F82">
            <w:pPr>
              <w:pStyle w:val="P3-ResponsibilitiesSkillsQualifications"/>
            </w:pPr>
            <w:r w:rsidRPr="00D24F82">
              <w:t>Executed test cases manually and reported the results to test manager and stakeholders promptly on time</w:t>
            </w:r>
          </w:p>
          <w:p w:rsidR="00C83B3D" w:rsidRPr="00D24F82" w:rsidRDefault="00C83B3D" w:rsidP="00D24F82">
            <w:pPr>
              <w:pStyle w:val="P3-ResponsibilitiesSkillsQualifications"/>
            </w:pPr>
            <w:r w:rsidRPr="00D24F82">
              <w:t>Maintained traceability matrix from requirements to test phases</w:t>
            </w:r>
          </w:p>
          <w:p w:rsidR="00C83B3D" w:rsidRPr="00D24F82" w:rsidRDefault="00C83B3D" w:rsidP="00D24F82">
            <w:pPr>
              <w:pStyle w:val="P3-ResponsibilitiesSkillsQualifications"/>
            </w:pPr>
            <w:r w:rsidRPr="00D24F82">
              <w:t xml:space="preserve">Used Quality </w:t>
            </w:r>
            <w:proofErr w:type="spellStart"/>
            <w:r w:rsidRPr="00D24F82">
              <w:t>Center</w:t>
            </w:r>
            <w:proofErr w:type="spellEnd"/>
            <w:r w:rsidRPr="00D24F82">
              <w:t xml:space="preserve"> for managing and executing the test scripts</w:t>
            </w:r>
          </w:p>
          <w:p w:rsidR="00C83B3D" w:rsidRPr="00F31F77" w:rsidRDefault="00C83B3D" w:rsidP="00D24F82">
            <w:pPr>
              <w:pStyle w:val="P3-ResponsibilitiesSkillsQualifications"/>
            </w:pPr>
            <w:r w:rsidRPr="00D24F82">
              <w:t>Pro-actively identified and intuitively developed the NAPA Monitoring Tool which gives the status of all batch jobs for given date &amp; time</w:t>
            </w:r>
          </w:p>
        </w:tc>
      </w:tr>
      <w:tr w:rsidR="00F31F77"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F31F77" w:rsidRDefault="00D2114A" w:rsidP="00B5463C">
            <w:pPr>
              <w:pStyle w:val="P3-RoleClientLocationProjectDates"/>
            </w:pPr>
            <w:r w:rsidRPr="00D2114A">
              <w:t>Software Engineer</w:t>
            </w:r>
          </w:p>
          <w:p w:rsidR="00D2114A" w:rsidRDefault="00D2114A" w:rsidP="00B5463C">
            <w:pPr>
              <w:pStyle w:val="P3-RoleClientLocationProjectDates"/>
            </w:pPr>
            <w:r w:rsidRPr="00D2114A">
              <w:t>Washington Mutual</w:t>
            </w:r>
          </w:p>
          <w:p w:rsidR="00D2114A" w:rsidRDefault="00D2114A" w:rsidP="00B5463C">
            <w:pPr>
              <w:pStyle w:val="P3-RoleClientLocationProjectDates"/>
            </w:pPr>
            <w:r w:rsidRPr="00D2114A">
              <w:t>Instant Credit Web Services</w:t>
            </w:r>
          </w:p>
          <w:p w:rsidR="00D2114A" w:rsidRDefault="00D2114A" w:rsidP="00B5463C">
            <w:pPr>
              <w:pStyle w:val="P3-RoleClientLocationProjectDates"/>
            </w:pPr>
            <w:r w:rsidRPr="00D2114A">
              <w:t>2006 – Sep 2007</w:t>
            </w:r>
          </w:p>
        </w:tc>
        <w:tc>
          <w:tcPr>
            <w:tcW w:w="3534" w:type="pct"/>
            <w:tcBorders>
              <w:top w:val="nil"/>
              <w:bottom w:val="nil"/>
            </w:tcBorders>
          </w:tcPr>
          <w:p w:rsidR="00F31F77" w:rsidRDefault="00D2114A" w:rsidP="00F31F77">
            <w:pPr>
              <w:pStyle w:val="P3-ClientProjectSummary"/>
            </w:pPr>
            <w:r w:rsidRPr="00D2114A">
              <w:t>Instant Credit Web Services (ICWS) project validated customer data that passed to ICWS via Instant card application for various credit / debit cards at Washington Mutual. It validated request based on XSD and if it passes all the validation, then request sent for further processing of credit card.</w:t>
            </w:r>
          </w:p>
          <w:p w:rsidR="00052986" w:rsidRPr="00052986" w:rsidRDefault="00052986" w:rsidP="00052986">
            <w:pPr>
              <w:pStyle w:val="P3-MainResponsibilities"/>
            </w:pPr>
            <w:r w:rsidRPr="00052986">
              <w:t>Main Responsibilities:</w:t>
            </w:r>
          </w:p>
          <w:p w:rsidR="00052986" w:rsidRPr="00052986" w:rsidRDefault="00052986" w:rsidP="00052986">
            <w:pPr>
              <w:pStyle w:val="P3-ResponsibilitiesSkillsQualifications"/>
            </w:pPr>
            <w:r w:rsidRPr="00052986">
              <w:t>Designed flow diagrams, sequence diagrams, class diagrams and defined actors of the use cases using UML</w:t>
            </w:r>
          </w:p>
          <w:p w:rsidR="00052986" w:rsidRPr="00052986" w:rsidRDefault="00052986" w:rsidP="00052986">
            <w:pPr>
              <w:pStyle w:val="P3-ResponsibilitiesSkillsQualifications"/>
            </w:pPr>
            <w:r w:rsidRPr="00052986">
              <w:t>Developed form beans and action classes using Struts framework and integrated data to database using Hibernate</w:t>
            </w:r>
          </w:p>
          <w:p w:rsidR="00052986" w:rsidRPr="00052986" w:rsidRDefault="00052986" w:rsidP="00052986">
            <w:pPr>
              <w:pStyle w:val="P3-ResponsibilitiesSkillsQualifications"/>
            </w:pPr>
            <w:r w:rsidRPr="00052986">
              <w:t>Developed test scenarios and involved in unit and integration testing of application using Junit</w:t>
            </w:r>
          </w:p>
          <w:p w:rsidR="00052986" w:rsidRPr="00052986" w:rsidRDefault="00052986" w:rsidP="00052986">
            <w:pPr>
              <w:pStyle w:val="P3-ResponsibilitiesSkillsQualifications"/>
            </w:pPr>
            <w:r w:rsidRPr="00052986">
              <w:t>Provided support to projects on aggressive deadlines with quality output and received client appreciation award</w:t>
            </w:r>
          </w:p>
          <w:p w:rsidR="00052986" w:rsidRPr="00052986" w:rsidRDefault="00052986" w:rsidP="00052986">
            <w:pPr>
              <w:pStyle w:val="P3-ResponsibilitiesSkillsQualifications"/>
            </w:pPr>
            <w:r w:rsidRPr="00052986">
              <w:t>Used CVS for version control and Ant for build management</w:t>
            </w:r>
          </w:p>
          <w:p w:rsidR="00D2114A" w:rsidRPr="00F31F77" w:rsidRDefault="00052986" w:rsidP="00052986">
            <w:pPr>
              <w:pStyle w:val="P3-ResponsibilitiesSkillsQualifications"/>
            </w:pPr>
            <w:r w:rsidRPr="00052986">
              <w:t>Involved in raising change requests for different test environments for deployment and release of code</w:t>
            </w:r>
          </w:p>
        </w:tc>
      </w:tr>
      <w:tr w:rsidR="00F31F77"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F31F77" w:rsidRDefault="006A6016" w:rsidP="00B5463C">
            <w:pPr>
              <w:pStyle w:val="P3-RoleClientLocationProjectDates"/>
            </w:pPr>
            <w:r w:rsidRPr="006A6016">
              <w:t>Software Engineer</w:t>
            </w:r>
          </w:p>
          <w:p w:rsidR="006A6016" w:rsidRDefault="006A6016" w:rsidP="00B5463C">
            <w:pPr>
              <w:pStyle w:val="P3-RoleClientLocationProjectDates"/>
            </w:pPr>
            <w:r w:rsidRPr="006A6016">
              <w:t>UK Lloyds market</w:t>
            </w:r>
          </w:p>
          <w:p w:rsidR="006A6016" w:rsidRDefault="006A6016" w:rsidP="00B5463C">
            <w:pPr>
              <w:pStyle w:val="P3-RoleClientLocationProjectDates"/>
            </w:pPr>
            <w:proofErr w:type="spellStart"/>
            <w:r w:rsidRPr="006A6016">
              <w:t>Xchanging</w:t>
            </w:r>
            <w:proofErr w:type="spellEnd"/>
            <w:r w:rsidRPr="006A6016">
              <w:t xml:space="preserve"> Ins-sure Services</w:t>
            </w:r>
          </w:p>
          <w:p w:rsidR="006A6016" w:rsidRDefault="006A6016" w:rsidP="00B5463C">
            <w:pPr>
              <w:pStyle w:val="P3-RoleClientLocationProjectDates"/>
            </w:pPr>
            <w:r w:rsidRPr="006A6016">
              <w:t>Feb 2006 – Aug 2006</w:t>
            </w:r>
          </w:p>
        </w:tc>
        <w:tc>
          <w:tcPr>
            <w:tcW w:w="3534" w:type="pct"/>
            <w:tcBorders>
              <w:top w:val="nil"/>
              <w:bottom w:val="nil"/>
            </w:tcBorders>
          </w:tcPr>
          <w:p w:rsidR="00F31F77" w:rsidRDefault="006A6016" w:rsidP="00F31F77">
            <w:pPr>
              <w:pStyle w:val="P3-ClientProjectSummary"/>
            </w:pPr>
            <w:proofErr w:type="spellStart"/>
            <w:r w:rsidRPr="006A6016">
              <w:t>Xchanging</w:t>
            </w:r>
            <w:proofErr w:type="spellEnd"/>
            <w:r w:rsidRPr="006A6016">
              <w:t xml:space="preserve"> Ins-sure Services project handled complex processing of various types of insurance. Worked on the Tracker module, that processes all documents in insurance processing.</w:t>
            </w:r>
          </w:p>
          <w:p w:rsidR="006A6016" w:rsidRDefault="006A6016" w:rsidP="006A6016">
            <w:pPr>
              <w:pStyle w:val="P3-MainResponsibilities"/>
            </w:pPr>
            <w:r>
              <w:t>Main Responsibilities:</w:t>
            </w:r>
          </w:p>
          <w:p w:rsidR="006A6016" w:rsidRPr="006A6016" w:rsidRDefault="006A6016" w:rsidP="006A6016">
            <w:pPr>
              <w:pStyle w:val="P3-ResponsibilitiesSkillsQualifications"/>
            </w:pPr>
            <w:r w:rsidRPr="006A6016">
              <w:t>Designed and developed Java classes, JSP pages, action beans, and action classes</w:t>
            </w:r>
          </w:p>
          <w:p w:rsidR="006A6016" w:rsidRPr="006A6016" w:rsidRDefault="006A6016" w:rsidP="006A6016">
            <w:pPr>
              <w:pStyle w:val="P3-ResponsibilitiesSkillsQualifications"/>
            </w:pPr>
            <w:r w:rsidRPr="006A6016">
              <w:t>Created style sheets using CSS and performed client validations using Java Script</w:t>
            </w:r>
          </w:p>
          <w:p w:rsidR="006A6016" w:rsidRPr="006A6016" w:rsidRDefault="006A6016" w:rsidP="006A6016">
            <w:pPr>
              <w:pStyle w:val="P3-ResponsibilitiesSkillsQualifications"/>
            </w:pPr>
            <w:r w:rsidRPr="006A6016">
              <w:t>Designed unit test cases, performed unit and integration testing</w:t>
            </w:r>
          </w:p>
          <w:p w:rsidR="006A6016" w:rsidRPr="006A6016" w:rsidRDefault="006A6016" w:rsidP="006A6016">
            <w:pPr>
              <w:pStyle w:val="P3-ResponsibilitiesSkillsQualifications"/>
            </w:pPr>
            <w:r w:rsidRPr="006A6016">
              <w:t>Provided support for System testing, System Integration &amp; User acceptance testing</w:t>
            </w:r>
          </w:p>
          <w:p w:rsidR="006A6016" w:rsidRPr="006A6016" w:rsidRDefault="006A6016" w:rsidP="006A6016">
            <w:pPr>
              <w:pStyle w:val="P3-ResponsibilitiesSkillsQualifications"/>
            </w:pPr>
            <w:r w:rsidRPr="006A6016">
              <w:t>Used static analysis while performing Component and Integration testing</w:t>
            </w:r>
          </w:p>
          <w:p w:rsidR="006A6016" w:rsidRPr="006A6016" w:rsidRDefault="006A6016" w:rsidP="006A6016">
            <w:pPr>
              <w:pStyle w:val="P3-ResponsibilitiesSkillsQualifications"/>
            </w:pPr>
            <w:r w:rsidRPr="006A6016">
              <w:t>Involved in build and deployment processes</w:t>
            </w:r>
          </w:p>
          <w:p w:rsidR="006A6016" w:rsidRPr="00F31F77" w:rsidRDefault="006A6016" w:rsidP="006A6016">
            <w:pPr>
              <w:pStyle w:val="P3-ResponsibilitiesSkillsQualifications"/>
            </w:pPr>
            <w:r w:rsidRPr="006A6016">
              <w:t>Used CVS for version control and Maven for build management</w:t>
            </w:r>
          </w:p>
        </w:tc>
      </w:tr>
      <w:tr w:rsidR="00F31F77" w:rsidRPr="003F69F7" w:rsidTr="00B5463C">
        <w:trPr>
          <w:cantSplit/>
        </w:trPr>
        <w:tc>
          <w:tcPr>
            <w:tcW w:w="1466" w:type="pct"/>
            <w:tcBorders>
              <w:top w:val="dashed" w:sz="2" w:space="0" w:color="808080" w:themeColor="background1" w:themeShade="80"/>
              <w:bottom w:val="dashed" w:sz="2" w:space="0" w:color="808080" w:themeColor="background1" w:themeShade="80"/>
            </w:tcBorders>
          </w:tcPr>
          <w:p w:rsidR="00F31F77" w:rsidRDefault="00905685" w:rsidP="00B5463C">
            <w:pPr>
              <w:pStyle w:val="P3-RoleClientLocationProjectDates"/>
            </w:pPr>
            <w:r>
              <w:lastRenderedPageBreak/>
              <w:t>Software Engineer</w:t>
            </w:r>
          </w:p>
          <w:p w:rsidR="00905685" w:rsidRDefault="00905685" w:rsidP="00B5463C">
            <w:pPr>
              <w:pStyle w:val="P3-RoleClientLocationProjectDates"/>
            </w:pPr>
            <w:r w:rsidRPr="00905685">
              <w:t>Satyam Computer Services</w:t>
            </w:r>
          </w:p>
          <w:p w:rsidR="00905685" w:rsidRDefault="00905685" w:rsidP="00B5463C">
            <w:pPr>
              <w:pStyle w:val="P3-RoleClientLocationProjectDates"/>
            </w:pPr>
            <w:r w:rsidRPr="00905685">
              <w:t>Enterprise Practice System</w:t>
            </w:r>
          </w:p>
          <w:p w:rsidR="00905685" w:rsidRDefault="00905685" w:rsidP="00B5463C">
            <w:pPr>
              <w:pStyle w:val="P3-RoleClientLocationProjectDates"/>
            </w:pPr>
            <w:r w:rsidRPr="00905685">
              <w:t>May 2005 – Jan 2006</w:t>
            </w:r>
          </w:p>
        </w:tc>
        <w:tc>
          <w:tcPr>
            <w:tcW w:w="3534" w:type="pct"/>
            <w:tcBorders>
              <w:top w:val="nil"/>
              <w:bottom w:val="nil"/>
            </w:tcBorders>
          </w:tcPr>
          <w:p w:rsidR="00F31F77" w:rsidRDefault="00905685" w:rsidP="00F31F77">
            <w:pPr>
              <w:pStyle w:val="P3-ClientProjectSummary"/>
            </w:pPr>
            <w:r w:rsidRPr="00905685">
              <w:t>Enterprise Practice System project designed for corporate hospitals, nursing homes which integrate all departments and their various functions within hospital. This package includes Hospital Management System (HMS), Staff Management System (SMS), and Hospital Administration System (HAS) modules.</w:t>
            </w:r>
          </w:p>
          <w:p w:rsidR="00905685" w:rsidRDefault="00905685" w:rsidP="00905685">
            <w:pPr>
              <w:pStyle w:val="P3-MainResponsibilities"/>
            </w:pPr>
            <w:r>
              <w:t>Main Responsibilities:</w:t>
            </w:r>
          </w:p>
          <w:p w:rsidR="00905685" w:rsidRPr="00905685" w:rsidRDefault="00905685" w:rsidP="00905685">
            <w:pPr>
              <w:pStyle w:val="P3-ResponsibilitiesSkillsQualifications"/>
            </w:pPr>
            <w:r>
              <w:t>D</w:t>
            </w:r>
            <w:r w:rsidRPr="00905685">
              <w:t>eveloped web pages using HTML, JSP and JSTL and performed client validations using JavaScript</w:t>
            </w:r>
          </w:p>
          <w:p w:rsidR="00905685" w:rsidRPr="00905685" w:rsidRDefault="00905685" w:rsidP="00905685">
            <w:pPr>
              <w:pStyle w:val="P3-ResponsibilitiesSkillsQualifications"/>
            </w:pPr>
            <w:r>
              <w:t>D</w:t>
            </w:r>
            <w:r w:rsidRPr="00905685">
              <w:t>eveloped session beans to persist user data to database using EJB</w:t>
            </w:r>
          </w:p>
          <w:p w:rsidR="00905685" w:rsidRPr="00905685" w:rsidRDefault="00905685" w:rsidP="00905685">
            <w:pPr>
              <w:pStyle w:val="P3-ResponsibilitiesSkillsQualifications"/>
            </w:pPr>
            <w:r w:rsidRPr="00905685">
              <w:t>Used SQL,</w:t>
            </w:r>
            <w:r>
              <w:t xml:space="preserve"> </w:t>
            </w:r>
            <w:r w:rsidRPr="00905685">
              <w:t>PL/SQL procedures and triggers to access data from database</w:t>
            </w:r>
          </w:p>
          <w:p w:rsidR="00905685" w:rsidRPr="00905685" w:rsidRDefault="00905685" w:rsidP="00905685">
            <w:pPr>
              <w:pStyle w:val="P3-ResponsibilitiesSkillsQualifications"/>
            </w:pPr>
            <w:r w:rsidRPr="00905685">
              <w:t>Developed unit test cases, performed unit and integration testing using white box testing techniques</w:t>
            </w:r>
          </w:p>
          <w:p w:rsidR="00905685" w:rsidRPr="00905685" w:rsidRDefault="00905685" w:rsidP="00905685">
            <w:pPr>
              <w:pStyle w:val="P3-ResponsibilitiesSkillsQualifications"/>
            </w:pPr>
            <w:r w:rsidRPr="00905685">
              <w:t>Provided test support to System Integration and acceptance testing phases</w:t>
            </w:r>
          </w:p>
          <w:p w:rsidR="00905685" w:rsidRPr="00F31F77" w:rsidRDefault="00905685" w:rsidP="00905685">
            <w:pPr>
              <w:pStyle w:val="P3-ResponsibilitiesSkillsQualifications"/>
            </w:pPr>
            <w:r w:rsidRPr="00905685">
              <w:t>Involved in production lodgement and provided post production support</w:t>
            </w:r>
          </w:p>
        </w:tc>
      </w:tr>
    </w:tbl>
    <w:p w:rsidR="00D46400" w:rsidRPr="00F13992" w:rsidRDefault="000A7EF5" w:rsidP="00115130">
      <w:pPr>
        <w:pStyle w:val="P6-Title-CareerSummary"/>
        <w:ind w:left="-284"/>
      </w:pPr>
      <w:sdt>
        <w:sdtPr>
          <w:rPr>
            <w:rStyle w:val="P6-Title-CareerSummaryChar"/>
            <w:rFonts w:eastAsiaTheme="minorHAnsi"/>
            <w:b/>
            <w:bCs/>
            <w:caps/>
          </w:rPr>
          <w:alias w:val="Qualifications"/>
          <w:tag w:val=" "/>
          <w:id w:val="596370960"/>
          <w:lock w:val="contentLocked"/>
          <w:text/>
        </w:sdtPr>
        <w:sdtEndPr>
          <w:rPr>
            <w:rStyle w:val="P6-Title-CareerSummaryChar"/>
          </w:rPr>
        </w:sdtEndPr>
        <w:sdtContent>
          <w:r w:rsidR="00D46400" w:rsidRPr="00F13992">
            <w:rPr>
              <w:rStyle w:val="P6-Title-CareerSummaryChar"/>
              <w:rFonts w:eastAsiaTheme="minorHAnsi"/>
              <w:b/>
              <w:bCs/>
              <w:caps/>
            </w:rPr>
            <w:t>Qualifications</w:t>
          </w:r>
        </w:sdtContent>
      </w:sdt>
    </w:p>
    <w:tbl>
      <w:tblPr>
        <w:tblStyle w:val="TableGrid"/>
        <w:tblW w:w="96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0" w:type="dxa"/>
          <w:right w:w="0" w:type="dxa"/>
        </w:tblCellMar>
        <w:tblLook w:val="04A0" w:firstRow="1" w:lastRow="0" w:firstColumn="1" w:lastColumn="0" w:noHBand="0" w:noVBand="1"/>
      </w:tblPr>
      <w:tblGrid>
        <w:gridCol w:w="9640"/>
      </w:tblGrid>
      <w:tr w:rsidR="00EF2564" w:rsidTr="004E0CDE">
        <w:tc>
          <w:tcPr>
            <w:tcW w:w="9640" w:type="dxa"/>
            <w:tcMar>
              <w:left w:w="0" w:type="dxa"/>
            </w:tcMar>
          </w:tcPr>
          <w:p w:rsidR="00BB69F6" w:rsidRPr="00BB69F6" w:rsidRDefault="00BB69F6" w:rsidP="00BB69F6">
            <w:pPr>
              <w:pStyle w:val="P3-ResponsibilitiesSkillsQualifications"/>
            </w:pPr>
            <w:r>
              <w:t xml:space="preserve">2016 - </w:t>
            </w:r>
            <w:proofErr w:type="spellStart"/>
            <w:r w:rsidRPr="00BB69F6">
              <w:t>iSQi</w:t>
            </w:r>
            <w:proofErr w:type="spellEnd"/>
            <w:r w:rsidRPr="00BB69F6">
              <w:t xml:space="preserve"> Certified Agile Essentials (CAEFL)</w:t>
            </w:r>
          </w:p>
          <w:p w:rsidR="004E0CDE" w:rsidRDefault="00EF2564" w:rsidP="00FC59F6">
            <w:pPr>
              <w:pStyle w:val="P3-ResponsibilitiesSkillsQualifications"/>
              <w:ind w:left="357" w:hanging="357"/>
            </w:pPr>
            <w:r w:rsidRPr="00251389">
              <w:t>201</w:t>
            </w:r>
            <w:r w:rsidR="00FC59F6">
              <w:t>3</w:t>
            </w:r>
            <w:r w:rsidRPr="00251389">
              <w:t xml:space="preserve"> – ISTQB Certified Tester, Foundation Level (CTFL)</w:t>
            </w:r>
          </w:p>
        </w:tc>
      </w:tr>
    </w:tbl>
    <w:p w:rsidR="00D46400" w:rsidRPr="00F13992" w:rsidRDefault="000A7EF5" w:rsidP="00115130">
      <w:pPr>
        <w:pStyle w:val="P6-Title-CareerSummary"/>
        <w:ind w:left="-284"/>
      </w:pPr>
      <w:sdt>
        <w:sdtPr>
          <w:rPr>
            <w:rStyle w:val="P6-Title-CareerSummaryChar"/>
            <w:rFonts w:eastAsiaTheme="minorHAnsi"/>
            <w:b/>
            <w:bCs/>
            <w:caps/>
          </w:rPr>
          <w:alias w:val="Professional Training"/>
          <w:tag w:val=" "/>
          <w:id w:val="1373808066"/>
          <w:lock w:val="contentLocked"/>
          <w:text/>
        </w:sdtPr>
        <w:sdtEndPr>
          <w:rPr>
            <w:rStyle w:val="P6-Title-CareerSummaryChar"/>
          </w:rPr>
        </w:sdtEndPr>
        <w:sdtContent>
          <w:r w:rsidR="00D46400" w:rsidRPr="00F13992">
            <w:rPr>
              <w:rStyle w:val="P6-Title-CareerSummaryChar"/>
              <w:rFonts w:eastAsiaTheme="minorHAnsi"/>
              <w:b/>
              <w:bCs/>
              <w:caps/>
            </w:rPr>
            <w:t>Professional Training</w:t>
          </w:r>
        </w:sdtContent>
      </w:sdt>
    </w:p>
    <w:tbl>
      <w:tblPr>
        <w:tblStyle w:val="TableGrid"/>
        <w:tblW w:w="964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0" w:type="dxa"/>
          <w:bottom w:w="170" w:type="dxa"/>
          <w:right w:w="0" w:type="dxa"/>
        </w:tblCellMar>
        <w:tblLook w:val="04A0" w:firstRow="1" w:lastRow="0" w:firstColumn="1" w:lastColumn="0" w:noHBand="0" w:noVBand="1"/>
      </w:tblPr>
      <w:tblGrid>
        <w:gridCol w:w="9640"/>
      </w:tblGrid>
      <w:tr w:rsidR="002F238F" w:rsidTr="00115130">
        <w:tc>
          <w:tcPr>
            <w:tcW w:w="9640" w:type="dxa"/>
            <w:tcMar>
              <w:left w:w="0" w:type="dxa"/>
            </w:tcMar>
          </w:tcPr>
          <w:p w:rsidR="000F50FF" w:rsidRDefault="00BB69F6" w:rsidP="001B6327">
            <w:pPr>
              <w:pStyle w:val="P3-ResponsibilitiesSkillsQualifications"/>
            </w:pPr>
            <w:r>
              <w:t>Planit - Test Team Leadership</w:t>
            </w:r>
          </w:p>
        </w:tc>
      </w:tr>
    </w:tbl>
    <w:p w:rsidR="002F238F" w:rsidRDefault="002F238F" w:rsidP="002F238F">
      <w:pPr>
        <w:pStyle w:val="P3-ResponsibilitiesSkillsQualifications"/>
        <w:numPr>
          <w:ilvl w:val="0"/>
          <w:numId w:val="0"/>
        </w:numPr>
        <w:ind w:left="360"/>
      </w:pPr>
    </w:p>
    <w:sectPr w:rsidR="002F238F" w:rsidSect="00952297">
      <w:pgSz w:w="11906" w:h="16838"/>
      <w:pgMar w:top="1440" w:right="1440" w:bottom="1440" w:left="1440" w:header="130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EF5" w:rsidRPr="00095731" w:rsidRDefault="000A7EF5" w:rsidP="00095731">
      <w:r>
        <w:separator/>
      </w:r>
    </w:p>
  </w:endnote>
  <w:endnote w:type="continuationSeparator" w:id="0">
    <w:p w:rsidR="000A7EF5" w:rsidRPr="00095731" w:rsidRDefault="000A7EF5" w:rsidP="00095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CDE" w:rsidRDefault="004E0CDE">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2B" w:rsidRPr="00131AC6" w:rsidRDefault="0038302C" w:rsidP="00131AC6">
    <w:r>
      <w:rPr>
        <w:noProof/>
        <w:lang w:val="en-US"/>
      </w:rPr>
      <mc:AlternateContent>
        <mc:Choice Requires="wps">
          <w:drawing>
            <wp:anchor distT="0" distB="0" distL="114300" distR="114300" simplePos="0" relativeHeight="251667456" behindDoc="0" locked="1" layoutInCell="1" allowOverlap="1" wp14:anchorId="436A1904" wp14:editId="584E76AF">
              <wp:simplePos x="0" y="0"/>
              <wp:positionH relativeFrom="page">
                <wp:posOffset>-10795</wp:posOffset>
              </wp:positionH>
              <wp:positionV relativeFrom="page">
                <wp:posOffset>9876155</wp:posOffset>
              </wp:positionV>
              <wp:extent cx="7545600" cy="21600"/>
              <wp:effectExtent l="0" t="0" r="17780" b="35560"/>
              <wp:wrapNone/>
              <wp:docPr id="36" name="Straight Connector 36"/>
              <wp:cNvGraphicFramePr/>
              <a:graphic xmlns:a="http://schemas.openxmlformats.org/drawingml/2006/main">
                <a:graphicData uri="http://schemas.microsoft.com/office/word/2010/wordprocessingShape">
                  <wps:wsp>
                    <wps:cNvCnPr/>
                    <wps:spPr>
                      <a:xfrm flipH="1">
                        <a:off x="0" y="0"/>
                        <a:ext cx="7545600" cy="2160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065C7" id="Straight Connector 36"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85pt,777.65pt" to="593.3pt,7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" strokecolor="#00b0f0" strokeweight="1pt">
              <v:stroke joinstyle="miter"/>
              <w10:wrap anchorx="page" anchory="page"/>
              <w10:anchorlock/>
            </v:line>
          </w:pict>
        </mc:Fallback>
      </mc:AlternateContent>
    </w:r>
    <w:r w:rsidR="00705E2B" w:rsidRPr="007C6A3D">
      <w:rPr>
        <w:noProof/>
        <w:lang w:val="en-US"/>
      </w:rPr>
      <mc:AlternateContent>
        <mc:Choice Requires="wps">
          <w:drawing>
            <wp:anchor distT="0" distB="0" distL="114300" distR="114300" simplePos="0" relativeHeight="251662336" behindDoc="0" locked="1" layoutInCell="1" allowOverlap="1" wp14:anchorId="552BF54F" wp14:editId="126EBA75">
              <wp:simplePos x="0" y="0"/>
              <wp:positionH relativeFrom="page">
                <wp:posOffset>0</wp:posOffset>
              </wp:positionH>
              <wp:positionV relativeFrom="page">
                <wp:posOffset>9972675</wp:posOffset>
              </wp:positionV>
              <wp:extent cx="7869555" cy="751205"/>
              <wp:effectExtent l="0" t="0" r="17145" b="10795"/>
              <wp:wrapNone/>
              <wp:docPr id="13" name="Rectangle 13"/>
              <wp:cNvGraphicFramePr/>
              <a:graphic xmlns:a="http://schemas.openxmlformats.org/drawingml/2006/main">
                <a:graphicData uri="http://schemas.microsoft.com/office/word/2010/wordprocessingShape">
                  <wps:wsp>
                    <wps:cNvSpPr/>
                    <wps:spPr>
                      <a:xfrm>
                        <a:off x="0" y="0"/>
                        <a:ext cx="7869555" cy="7512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5E2B" w:rsidRPr="00FC4148" w:rsidRDefault="00705E2B" w:rsidP="00144983">
                          <w:pPr>
                            <w:pStyle w:val="P5-Footer-TestConsultancy"/>
                            <w:rPr>
                              <w:color w:val="00B0F0"/>
                            </w:rPr>
                          </w:pPr>
                          <w:r w:rsidRPr="00FC4148">
                            <w:rPr>
                              <w:color w:val="00B0F0"/>
                            </w:rPr>
                            <w:t>testing consultancy   //   training + certification   //   test tools + solutions</w:t>
                          </w:r>
                        </w:p>
                        <w:p w:rsidR="00705E2B" w:rsidRPr="00FC4148" w:rsidRDefault="00705E2B" w:rsidP="00E3794E">
                          <w:pPr>
                            <w:pStyle w:val="P5-Footer-CompanyLegalName"/>
                            <w:rPr>
                              <w:color w:val="00B0F0"/>
                            </w:rPr>
                          </w:pPr>
                          <w:r w:rsidRPr="00FC4148">
                            <w:rPr>
                              <w:color w:val="00B0F0"/>
                            </w:rPr>
                            <w:t>Planit Test Management Solutions Pty Ltd</w:t>
                          </w:r>
                          <w:r w:rsidR="004E0CDE" w:rsidRPr="00FC4148">
                            <w:rPr>
                              <w:color w:val="00B0F0"/>
                            </w:rPr>
                            <w:t xml:space="preserve"> </w:t>
                          </w:r>
                          <w:r w:rsidRPr="00FC4148">
                            <w:rPr>
                              <w:color w:val="00B0F0"/>
                            </w:rPr>
                            <w:t>Australia, New Zealand, United Kingdom</w:t>
                          </w:r>
                          <w:r w:rsidR="00943126">
                            <w:rPr>
                              <w:color w:val="00B0F0"/>
                            </w:rPr>
                            <w:t>, India</w:t>
                          </w:r>
                          <w:r w:rsidRPr="00FC4148">
                            <w:rPr>
                              <w:color w:val="00B0F0"/>
                            </w:rPr>
                            <w:t xml:space="preserve"> ABN 61 079 209 135</w:t>
                          </w:r>
                        </w:p>
                        <w:p w:rsidR="00EF2564" w:rsidRPr="00FC4148" w:rsidRDefault="00EF2564" w:rsidP="00E3794E">
                          <w:pPr>
                            <w:pStyle w:val="P5-Footer-CompanyLegalName"/>
                            <w:rPr>
                              <w:color w:val="00B0F0"/>
                            </w:rPr>
                          </w:pPr>
                          <w:r w:rsidRPr="00FC4148">
                            <w:rPr>
                              <w:color w:val="00B0F0"/>
                            </w:rPr>
                            <w:t>Page</w:t>
                          </w:r>
                          <w:r w:rsidR="00E3794E" w:rsidRPr="00FC4148">
                            <w:rPr>
                              <w:color w:val="00B0F0"/>
                            </w:rPr>
                            <w:t xml:space="preserve"> </w:t>
                          </w:r>
                          <w:r w:rsidRPr="00FC4148">
                            <w:rPr>
                              <w:color w:val="00B0F0"/>
                            </w:rPr>
                            <w:fldChar w:fldCharType="begin"/>
                          </w:r>
                          <w:r w:rsidRPr="00FC4148">
                            <w:rPr>
                              <w:color w:val="00B0F0"/>
                            </w:rPr>
                            <w:instrText xml:space="preserve"> PAGE   \* MERGEFORMAT </w:instrText>
                          </w:r>
                          <w:r w:rsidRPr="00FC4148">
                            <w:rPr>
                              <w:color w:val="00B0F0"/>
                            </w:rPr>
                            <w:fldChar w:fldCharType="separate"/>
                          </w:r>
                          <w:r w:rsidR="00D817EC">
                            <w:rPr>
                              <w:noProof/>
                              <w:color w:val="00B0F0"/>
                            </w:rPr>
                            <w:t>8</w:t>
                          </w:r>
                          <w:r w:rsidRPr="00FC4148">
                            <w:rPr>
                              <w:color w:val="00B0F0"/>
                            </w:rPr>
                            <w:fldChar w:fldCharType="end"/>
                          </w:r>
                          <w:r w:rsidR="00E3794E" w:rsidRPr="00FC4148">
                            <w:rPr>
                              <w:color w:val="00B0F0"/>
                            </w:rPr>
                            <w:t xml:space="preserve"> | </w:t>
                          </w:r>
                          <w:r w:rsidR="00D638A4" w:rsidRPr="00FC4148">
                            <w:rPr>
                              <w:color w:val="00B0F0"/>
                            </w:rPr>
                            <w:fldChar w:fldCharType="begin"/>
                          </w:r>
                          <w:r w:rsidR="00D638A4" w:rsidRPr="00FC4148">
                            <w:rPr>
                              <w:color w:val="00B0F0"/>
                            </w:rPr>
                            <w:instrText xml:space="preserve"> NUMPAGES  \* Arabic  \* MERGEFORMAT </w:instrText>
                          </w:r>
                          <w:r w:rsidR="00D638A4" w:rsidRPr="00FC4148">
                            <w:rPr>
                              <w:color w:val="00B0F0"/>
                            </w:rPr>
                            <w:fldChar w:fldCharType="separate"/>
                          </w:r>
                          <w:r w:rsidR="00D817EC">
                            <w:rPr>
                              <w:noProof/>
                              <w:color w:val="00B0F0"/>
                            </w:rPr>
                            <w:t>8</w:t>
                          </w:r>
                          <w:r w:rsidR="00D638A4" w:rsidRPr="00FC4148">
                            <w:rPr>
                              <w:noProof/>
                              <w:color w:val="00B0F0"/>
                            </w:rPr>
                            <w:fldChar w:fldCharType="end"/>
                          </w:r>
                        </w:p>
                        <w:p w:rsidR="00705E2B" w:rsidRDefault="00705E2B" w:rsidP="000957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BF54F" id="Rectangle 13" o:spid="_x0000_s1043" style="position:absolute;margin-left:0;margin-top:785.25pt;width:619.65pt;height:5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" fillcolor="white [3212]" strokecolor="white [3212]" strokeweight="1pt">
              <v:textbox>
                <w:txbxContent>
                  <w:p w:rsidR="00705E2B" w:rsidRPr="00FC4148" w:rsidRDefault="00705E2B" w:rsidP="00144983">
                    <w:pPr>
                      <w:pStyle w:val="P5-Footer-TestConsultancy"/>
                      <w:rPr>
                        <w:color w:val="00B0F0"/>
                      </w:rPr>
                    </w:pPr>
                    <w:r w:rsidRPr="00FC4148">
                      <w:rPr>
                        <w:color w:val="00B0F0"/>
                      </w:rPr>
                      <w:t>testing consultancy   //   training + certification   //   test tools + solutions</w:t>
                    </w:r>
                  </w:p>
                  <w:p w:rsidR="00705E2B" w:rsidRPr="00FC4148" w:rsidRDefault="00705E2B" w:rsidP="00E3794E">
                    <w:pPr>
                      <w:pStyle w:val="P5-Footer-CompanyLegalName"/>
                      <w:rPr>
                        <w:color w:val="00B0F0"/>
                      </w:rPr>
                    </w:pPr>
                    <w:r w:rsidRPr="00FC4148">
                      <w:rPr>
                        <w:color w:val="00B0F0"/>
                      </w:rPr>
                      <w:t>Planit Test Management Solutions Pty Ltd</w:t>
                    </w:r>
                    <w:r w:rsidR="004E0CDE" w:rsidRPr="00FC4148">
                      <w:rPr>
                        <w:color w:val="00B0F0"/>
                      </w:rPr>
                      <w:t xml:space="preserve"> </w:t>
                    </w:r>
                    <w:r w:rsidRPr="00FC4148">
                      <w:rPr>
                        <w:color w:val="00B0F0"/>
                      </w:rPr>
                      <w:t>Australia, New Zealand, United Kingdom</w:t>
                    </w:r>
                    <w:r w:rsidR="00943126">
                      <w:rPr>
                        <w:color w:val="00B0F0"/>
                      </w:rPr>
                      <w:t>, India</w:t>
                    </w:r>
                    <w:r w:rsidRPr="00FC4148">
                      <w:rPr>
                        <w:color w:val="00B0F0"/>
                      </w:rPr>
                      <w:t xml:space="preserve"> ABN 61 079 209 135</w:t>
                    </w:r>
                  </w:p>
                  <w:p w:rsidR="00EF2564" w:rsidRPr="00FC4148" w:rsidRDefault="00EF2564" w:rsidP="00E3794E">
                    <w:pPr>
                      <w:pStyle w:val="P5-Footer-CompanyLegalName"/>
                      <w:rPr>
                        <w:color w:val="00B0F0"/>
                      </w:rPr>
                    </w:pPr>
                    <w:r w:rsidRPr="00FC4148">
                      <w:rPr>
                        <w:color w:val="00B0F0"/>
                      </w:rPr>
                      <w:t>Page</w:t>
                    </w:r>
                    <w:r w:rsidR="00E3794E" w:rsidRPr="00FC4148">
                      <w:rPr>
                        <w:color w:val="00B0F0"/>
                      </w:rPr>
                      <w:t xml:space="preserve"> </w:t>
                    </w:r>
                    <w:r w:rsidRPr="00FC4148">
                      <w:rPr>
                        <w:color w:val="00B0F0"/>
                      </w:rPr>
                      <w:fldChar w:fldCharType="begin"/>
                    </w:r>
                    <w:r w:rsidRPr="00FC4148">
                      <w:rPr>
                        <w:color w:val="00B0F0"/>
                      </w:rPr>
                      <w:instrText xml:space="preserve"> PAGE   \* MERGEFORMAT </w:instrText>
                    </w:r>
                    <w:r w:rsidRPr="00FC4148">
                      <w:rPr>
                        <w:color w:val="00B0F0"/>
                      </w:rPr>
                      <w:fldChar w:fldCharType="separate"/>
                    </w:r>
                    <w:r w:rsidR="00D817EC">
                      <w:rPr>
                        <w:noProof/>
                        <w:color w:val="00B0F0"/>
                      </w:rPr>
                      <w:t>8</w:t>
                    </w:r>
                    <w:r w:rsidRPr="00FC4148">
                      <w:rPr>
                        <w:color w:val="00B0F0"/>
                      </w:rPr>
                      <w:fldChar w:fldCharType="end"/>
                    </w:r>
                    <w:r w:rsidR="00E3794E" w:rsidRPr="00FC4148">
                      <w:rPr>
                        <w:color w:val="00B0F0"/>
                      </w:rPr>
                      <w:t xml:space="preserve"> | </w:t>
                    </w:r>
                    <w:r w:rsidR="00D638A4" w:rsidRPr="00FC4148">
                      <w:rPr>
                        <w:color w:val="00B0F0"/>
                      </w:rPr>
                      <w:fldChar w:fldCharType="begin"/>
                    </w:r>
                    <w:r w:rsidR="00D638A4" w:rsidRPr="00FC4148">
                      <w:rPr>
                        <w:color w:val="00B0F0"/>
                      </w:rPr>
                      <w:instrText xml:space="preserve"> NUMPAGES  \* Arabic  \* MERGEFORMAT </w:instrText>
                    </w:r>
                    <w:r w:rsidR="00D638A4" w:rsidRPr="00FC4148">
                      <w:rPr>
                        <w:color w:val="00B0F0"/>
                      </w:rPr>
                      <w:fldChar w:fldCharType="separate"/>
                    </w:r>
                    <w:r w:rsidR="00D817EC">
                      <w:rPr>
                        <w:noProof/>
                        <w:color w:val="00B0F0"/>
                      </w:rPr>
                      <w:t>8</w:t>
                    </w:r>
                    <w:r w:rsidR="00D638A4" w:rsidRPr="00FC4148">
                      <w:rPr>
                        <w:noProof/>
                        <w:color w:val="00B0F0"/>
                      </w:rPr>
                      <w:fldChar w:fldCharType="end"/>
                    </w:r>
                  </w:p>
                  <w:p w:rsidR="00705E2B" w:rsidRDefault="00705E2B" w:rsidP="00095731"/>
                </w:txbxContent>
              </v:textbox>
              <w10:wrap anchorx="page" anchory="page"/>
              <w10:anchorlock/>
            </v:rect>
          </w:pict>
        </mc:Fallback>
      </mc:AlternateContent>
    </w:r>
    <w:r w:rsidR="00705E2B" w:rsidRPr="007C6A3D">
      <w:rPr>
        <w:noProof/>
        <w:lang w:val="en-US"/>
      </w:rPr>
      <mc:AlternateContent>
        <mc:Choice Requires="wps">
          <w:drawing>
            <wp:anchor distT="45720" distB="45720" distL="114300" distR="114300" simplePos="0" relativeHeight="251663360" behindDoc="0" locked="0" layoutInCell="1" allowOverlap="1" wp14:anchorId="3CF3DD6A" wp14:editId="72820D36">
              <wp:simplePos x="0" y="0"/>
              <wp:positionH relativeFrom="margin">
                <wp:posOffset>847725</wp:posOffset>
              </wp:positionH>
              <wp:positionV relativeFrom="paragraph">
                <wp:posOffset>10019030</wp:posOffset>
              </wp:positionV>
              <wp:extent cx="5962650" cy="7340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34060"/>
                      </a:xfrm>
                      <a:prstGeom prst="rect">
                        <a:avLst/>
                      </a:prstGeom>
                      <a:noFill/>
                      <a:ln w="9525">
                        <a:noFill/>
                        <a:miter lim="800000"/>
                        <a:headEnd/>
                        <a:tailEnd/>
                      </a:ln>
                    </wps:spPr>
                    <wps:txbx>
                      <w:txbxContent>
                        <w:p w:rsidR="00705E2B" w:rsidRPr="00095731" w:rsidRDefault="00705E2B" w:rsidP="00095731"/>
                        <w:p w:rsidR="00705E2B" w:rsidRPr="00095731" w:rsidRDefault="00705E2B" w:rsidP="00095731">
                          <w:r w:rsidRPr="00095731">
                            <w:t>testing consultancy   //   training + certification   //   test tools + solutions</w:t>
                          </w:r>
                        </w:p>
                        <w:p w:rsidR="00705E2B" w:rsidRPr="00095731" w:rsidRDefault="00705E2B" w:rsidP="00095731"/>
                        <w:p w:rsidR="00705E2B" w:rsidRPr="00095731" w:rsidRDefault="00705E2B" w:rsidP="00095731">
                          <w:r w:rsidRPr="00095731">
                            <w:t>Planit Test Management Solutions Pty Ltd</w:t>
                          </w:r>
                          <w:r w:rsidRPr="00095731">
                            <w:br/>
                            <w:t xml:space="preserve">Australia, New Zealand, United Kingdom ABN 61 079 209 135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F3DD6A" id="_x0000_t202" coordsize="21600,21600" o:spt="202" path="m,l,21600r21600,l21600,xe">
              <v:stroke joinstyle="miter"/>
              <v:path gradientshapeok="t" o:connecttype="rect"/>
            </v:shapetype>
            <v:shape id="Text Box 14" o:spid="_x0000_s1044" type="#_x0000_t202" style="position:absolute;margin-left:66.75pt;margin-top:788.9pt;width:469.5pt;height:57.8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" filled="f" stroked="f">
              <v:textbox style="mso-fit-shape-to-text:t">
                <w:txbxContent>
                  <w:p w:rsidR="00705E2B" w:rsidRPr="00095731" w:rsidRDefault="00705E2B" w:rsidP="00095731"/>
                  <w:p w:rsidR="00705E2B" w:rsidRPr="00095731" w:rsidRDefault="00705E2B" w:rsidP="00095731">
                    <w:r w:rsidRPr="00095731">
                      <w:t>testing consultancy   //   training + certification   //   test tools + solutions</w:t>
                    </w:r>
                  </w:p>
                  <w:p w:rsidR="00705E2B" w:rsidRPr="00095731" w:rsidRDefault="00705E2B" w:rsidP="00095731"/>
                  <w:p w:rsidR="00705E2B" w:rsidRPr="00095731" w:rsidRDefault="00705E2B" w:rsidP="00095731">
                    <w:r w:rsidRPr="00095731">
                      <w:t>Planit Test Management Solutions Pty Ltd</w:t>
                    </w:r>
                    <w:r w:rsidRPr="00095731">
                      <w:br/>
                      <w:t xml:space="preserve">Australia, New Zealand, United Kingdom ABN 61 079 209 135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CDE" w:rsidRDefault="004E0CD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EF5" w:rsidRPr="00095731" w:rsidRDefault="000A7EF5" w:rsidP="00095731">
      <w:r>
        <w:separator/>
      </w:r>
    </w:p>
  </w:footnote>
  <w:footnote w:type="continuationSeparator" w:id="0">
    <w:p w:rsidR="000A7EF5" w:rsidRPr="00095731" w:rsidRDefault="000A7EF5" w:rsidP="00095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CDE" w:rsidRDefault="004E0CDE">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E2B" w:rsidRDefault="00A03CAA">
    <w:r>
      <w:rPr>
        <w:noProof/>
        <w:lang w:val="en-US"/>
      </w:rPr>
      <mc:AlternateContent>
        <mc:Choice Requires="wps">
          <w:drawing>
            <wp:anchor distT="0" distB="0" distL="114300" distR="114300" simplePos="0" relativeHeight="251658239" behindDoc="0" locked="1" layoutInCell="1" allowOverlap="1" wp14:anchorId="157FEB8C" wp14:editId="677C20D0">
              <wp:simplePos x="0" y="0"/>
              <wp:positionH relativeFrom="page">
                <wp:posOffset>342265</wp:posOffset>
              </wp:positionH>
              <wp:positionV relativeFrom="page">
                <wp:posOffset>151130</wp:posOffset>
              </wp:positionV>
              <wp:extent cx="7192800" cy="1101600"/>
              <wp:effectExtent l="0" t="0" r="8255" b="3810"/>
              <wp:wrapNone/>
              <wp:docPr id="9" name="Rectangle 9"/>
              <wp:cNvGraphicFramePr/>
              <a:graphic xmlns:a="http://schemas.openxmlformats.org/drawingml/2006/main">
                <a:graphicData uri="http://schemas.microsoft.com/office/word/2010/wordprocessingShape">
                  <wps:wsp>
                    <wps:cNvSpPr/>
                    <wps:spPr>
                      <a:xfrm>
                        <a:off x="0" y="0"/>
                        <a:ext cx="7192800" cy="1101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sdt>
                          <w:sdtPr>
                            <w:alias w:val="Full Name"/>
                            <w:tag w:val=" "/>
                            <w:id w:val="-1061249321"/>
                            <w:lock w:val="sdtLocked"/>
                          </w:sdtPr>
                          <w:sdtEndPr/>
                          <w:sdtContent>
                            <w:p w:rsidR="00A03CAA" w:rsidRPr="00A03CAA" w:rsidRDefault="00DA188A" w:rsidP="00A03CAA">
                              <w:pPr>
                                <w:pStyle w:val="P4-HeaderFullName"/>
                                <w:ind w:left="0"/>
                              </w:pPr>
                              <w:r>
                                <w:t>Pankaj Yogi</w:t>
                              </w:r>
                            </w:p>
                          </w:sdtContent>
                        </w:sdt>
                        <w:sdt>
                          <w:sdtPr>
                            <w:alias w:val="Position"/>
                            <w:tag w:val=" "/>
                            <w:id w:val="164603868"/>
                            <w:lock w:val="sdtLocked"/>
                            <w:text/>
                          </w:sdtPr>
                          <w:sdtEndPr/>
                          <w:sdtContent>
                            <w:p w:rsidR="00A03CAA" w:rsidRPr="001F259F" w:rsidRDefault="00DA188A" w:rsidP="00A03CAA">
                              <w:pPr>
                                <w:pStyle w:val="P4-HeaderJobTitle"/>
                              </w:pPr>
                              <w:r>
                                <w:t>Technical test lead</w:t>
                              </w:r>
                            </w:p>
                          </w:sdtContent>
                        </w:sdt>
                        <w:p w:rsidR="00A03CAA" w:rsidRDefault="00A03CAA" w:rsidP="00A03C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EB8C" id="Rectangle 9" o:spid="_x0000_s1040" style="position:absolute;margin-left:26.95pt;margin-top:11.9pt;width:566.35pt;height:86.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" fillcolor="white [3201]" stroked="f" strokeweight="1pt">
              <v:textbox>
                <w:txbxContent>
                  <w:sdt>
                    <w:sdtPr>
                      <w:alias w:val="Full Name"/>
                      <w:tag w:val=" "/>
                      <w:id w:val="-1061249321"/>
                      <w:lock w:val="sdtLocked"/>
                    </w:sdtPr>
                    <w:sdtEndPr/>
                    <w:sdtContent>
                      <w:p w:rsidR="00A03CAA" w:rsidRPr="00A03CAA" w:rsidRDefault="00DA188A" w:rsidP="00A03CAA">
                        <w:pPr>
                          <w:pStyle w:val="P4-HeaderFullName"/>
                          <w:ind w:left="0"/>
                        </w:pPr>
                        <w:r>
                          <w:t>Pankaj Yogi</w:t>
                        </w:r>
                      </w:p>
                    </w:sdtContent>
                  </w:sdt>
                  <w:sdt>
                    <w:sdtPr>
                      <w:alias w:val="Position"/>
                      <w:tag w:val=" "/>
                      <w:id w:val="164603868"/>
                      <w:lock w:val="sdtLocked"/>
                      <w:text/>
                    </w:sdtPr>
                    <w:sdtEndPr/>
                    <w:sdtContent>
                      <w:p w:rsidR="00A03CAA" w:rsidRPr="001F259F" w:rsidRDefault="00DA188A" w:rsidP="00A03CAA">
                        <w:pPr>
                          <w:pStyle w:val="P4-HeaderJobTitle"/>
                        </w:pPr>
                        <w:r>
                          <w:t>Technical test lead</w:t>
                        </w:r>
                      </w:p>
                    </w:sdtContent>
                  </w:sdt>
                  <w:p w:rsidR="00A03CAA" w:rsidRDefault="00A03CAA" w:rsidP="00A03CAA">
                    <w:pPr>
                      <w:jc w:val="center"/>
                    </w:pPr>
                  </w:p>
                </w:txbxContent>
              </v:textbox>
              <w10:wrap anchorx="page" anchory="page"/>
              <w10:anchorlock/>
            </v:rect>
          </w:pict>
        </mc:Fallback>
      </mc:AlternateContent>
    </w:r>
    <w:proofErr w:type="spellStart"/>
    <w:r w:rsidR="00195A50">
      <w:t>Sr</w:t>
    </w:r>
    <w:proofErr w:type="spellEnd"/>
  </w:p>
  <w:p w:rsidR="00705E2B" w:rsidRDefault="0038302C" w:rsidP="00131AC6">
    <w:r>
      <w:rPr>
        <w:noProof/>
        <w:lang w:val="en-US"/>
      </w:rPr>
      <mc:AlternateContent>
        <mc:Choice Requires="wps">
          <w:drawing>
            <wp:anchor distT="0" distB="0" distL="114300" distR="114300" simplePos="0" relativeHeight="251666432" behindDoc="0" locked="1" layoutInCell="1" allowOverlap="1" wp14:anchorId="2003CC4B" wp14:editId="4CC10EF8">
              <wp:simplePos x="0" y="0"/>
              <wp:positionH relativeFrom="page">
                <wp:posOffset>-38100</wp:posOffset>
              </wp:positionH>
              <wp:positionV relativeFrom="page">
                <wp:posOffset>1242695</wp:posOffset>
              </wp:positionV>
              <wp:extent cx="7592060" cy="0"/>
              <wp:effectExtent l="0" t="0" r="27940" b="19050"/>
              <wp:wrapNone/>
              <wp:docPr id="35" name="Straight Connector 35"/>
              <wp:cNvGraphicFramePr/>
              <a:graphic xmlns:a="http://schemas.openxmlformats.org/drawingml/2006/main">
                <a:graphicData uri="http://schemas.microsoft.com/office/word/2010/wordprocessingShape">
                  <wps:wsp>
                    <wps:cNvCnPr/>
                    <wps:spPr>
                      <a:xfrm flipH="1">
                        <a:off x="0" y="0"/>
                        <a:ext cx="759206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B9CAC" id="Straight Connector 35" o:spid="_x0000_s1026" style="position:absolute;flip:x;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pt,97.85pt" to="594.8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" strokecolor="#00b0f0" strokeweight="1.5pt">
              <v:stroke joinstyle="miter"/>
              <w10:wrap anchorx="page" anchory="page"/>
              <w10:anchorlock/>
            </v:line>
          </w:pict>
        </mc:Fallback>
      </mc:AlternateContent>
    </w:r>
    <w:r w:rsidR="00AE53DA" w:rsidRPr="007C6A3D">
      <w:rPr>
        <w:noProof/>
        <w:lang w:val="en-US"/>
      </w:rPr>
      <mc:AlternateContent>
        <mc:Choice Requires="wps">
          <w:drawing>
            <wp:anchor distT="45720" distB="45720" distL="114300" distR="114300" simplePos="0" relativeHeight="251665408" behindDoc="0" locked="1" layoutInCell="1" allowOverlap="1" wp14:anchorId="25682300" wp14:editId="271387D9">
              <wp:simplePos x="0" y="0"/>
              <wp:positionH relativeFrom="page">
                <wp:posOffset>345440</wp:posOffset>
              </wp:positionH>
              <wp:positionV relativeFrom="page">
                <wp:posOffset>967740</wp:posOffset>
              </wp:positionV>
              <wp:extent cx="5040000" cy="284400"/>
              <wp:effectExtent l="0" t="0" r="0" b="1905"/>
              <wp:wrapThrough wrapText="bothSides">
                <wp:wrapPolygon edited="0">
                  <wp:start x="245" y="0"/>
                  <wp:lineTo x="245" y="20295"/>
                  <wp:lineTo x="21309" y="20295"/>
                  <wp:lineTo x="21309" y="0"/>
                  <wp:lineTo x="245" y="0"/>
                </wp:wrapPolygon>
              </wp:wrapThrough>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4400"/>
                      </a:xfrm>
                      <a:prstGeom prst="rect">
                        <a:avLst/>
                      </a:prstGeom>
                      <a:noFill/>
                      <a:ln w="9525">
                        <a:noFill/>
                        <a:miter lim="800000"/>
                        <a:headEnd/>
                        <a:tailEnd/>
                      </a:ln>
                    </wps:spPr>
                    <wps:txbx>
                      <w:txbxContent>
                        <w:p w:rsidR="00AE53DA" w:rsidRPr="00095731" w:rsidRDefault="00AE53DA" w:rsidP="00095731">
                          <w:pPr>
                            <w:pStyle w:val="P4-HeaderPlanitSoftwareTestingCV"/>
                          </w:pPr>
                          <w:r w:rsidRPr="00802235">
                            <w:t>Planit Software Testing // Curriculum Vitae</w:t>
                          </w:r>
                          <w:r w:rsidR="003839C3">
                            <w:t xml:space="preserve"> // </w:t>
                          </w:r>
                          <w:r w:rsidR="00DA188A">
                            <w:t>September</w:t>
                          </w:r>
                          <w:r w:rsidR="003839C3">
                            <w:t xml:space="preserve"> 201</w:t>
                          </w:r>
                          <w:r w:rsidR="00DA188A">
                            <w:t>7</w:t>
                          </w:r>
                        </w:p>
                        <w:p w:rsidR="00AE53DA" w:rsidRDefault="00AE53DA" w:rsidP="00AE53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82300" id="_x0000_t202" coordsize="21600,21600" o:spt="202" path="m,l,21600r21600,l21600,xe">
              <v:stroke joinstyle="miter"/>
              <v:path gradientshapeok="t" o:connecttype="rect"/>
            </v:shapetype>
            <v:shape id="Text Box 15" o:spid="_x0000_s1041" type="#_x0000_t202" style="position:absolute;margin-left:27.2pt;margin-top:76.2pt;width:396.85pt;height:22.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" filled="f" stroked="f">
              <v:textbox>
                <w:txbxContent>
                  <w:p w:rsidR="00AE53DA" w:rsidRPr="00095731" w:rsidRDefault="00AE53DA" w:rsidP="00095731">
                    <w:pPr>
                      <w:pStyle w:val="P4-HeaderPlanitSoftwareTestingCV"/>
                    </w:pPr>
                    <w:r w:rsidRPr="00802235">
                      <w:t>Planit Software Testing // Curriculum Vitae</w:t>
                    </w:r>
                    <w:r w:rsidR="003839C3">
                      <w:t xml:space="preserve"> // </w:t>
                    </w:r>
                    <w:r w:rsidR="00DA188A">
                      <w:t>September</w:t>
                    </w:r>
                    <w:r w:rsidR="003839C3">
                      <w:t xml:space="preserve"> 201</w:t>
                    </w:r>
                    <w:r w:rsidR="00DA188A">
                      <w:t>7</w:t>
                    </w:r>
                  </w:p>
                  <w:p w:rsidR="00AE53DA" w:rsidRDefault="00AE53DA" w:rsidP="00AE53DA"/>
                </w:txbxContent>
              </v:textbox>
              <w10:wrap type="through" anchorx="page" anchory="page"/>
              <w10:anchorlock/>
            </v:shape>
          </w:pict>
        </mc:Fallback>
      </mc:AlternateContent>
    </w:r>
    <w:r w:rsidR="00705E2B" w:rsidRPr="007C6A3D">
      <w:rPr>
        <w:noProof/>
        <w:lang w:val="en-US"/>
      </w:rPr>
      <mc:AlternateContent>
        <mc:Choice Requires="wps">
          <w:drawing>
            <wp:anchor distT="0" distB="0" distL="114300" distR="114300" simplePos="0" relativeHeight="251661312" behindDoc="0" locked="0" layoutInCell="1" allowOverlap="1" wp14:anchorId="334F694C" wp14:editId="08875DCE">
              <wp:simplePos x="0" y="0"/>
              <wp:positionH relativeFrom="page">
                <wp:posOffset>0</wp:posOffset>
              </wp:positionH>
              <wp:positionV relativeFrom="paragraph">
                <wp:posOffset>10120630</wp:posOffset>
              </wp:positionV>
              <wp:extent cx="7543800" cy="9525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9525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DC9F38" id="Rectangle 11" o:spid="_x0000_s1026" style="position:absolute;margin-left:0;margin-top:796.9pt;width:594pt;height: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" fillcolor="#00b0f0" stroked="f" strokeweight="1pt">
              <v:path arrowok="t"/>
              <w10:wrap anchorx="page"/>
            </v:rect>
          </w:pict>
        </mc:Fallback>
      </mc:AlternateContent>
    </w:r>
    <w:r w:rsidR="00705E2B" w:rsidRPr="007C6A3D">
      <w:rPr>
        <w:noProof/>
        <w:lang w:val="en-US"/>
      </w:rPr>
      <mc:AlternateContent>
        <mc:Choice Requires="wps">
          <w:drawing>
            <wp:anchor distT="45720" distB="45720" distL="114300" distR="114300" simplePos="0" relativeHeight="251660288" behindDoc="0" locked="1" layoutInCell="1" allowOverlap="1" wp14:anchorId="4C266F78" wp14:editId="798F1AF1">
              <wp:simplePos x="0" y="0"/>
              <wp:positionH relativeFrom="page">
                <wp:posOffset>352425</wp:posOffset>
              </wp:positionH>
              <wp:positionV relativeFrom="page">
                <wp:posOffset>85725</wp:posOffset>
              </wp:positionV>
              <wp:extent cx="7200900" cy="285750"/>
              <wp:effectExtent l="0" t="0" r="0" b="0"/>
              <wp:wrapThrough wrapText="bothSides">
                <wp:wrapPolygon edited="0">
                  <wp:start x="171" y="0"/>
                  <wp:lineTo x="171" y="20160"/>
                  <wp:lineTo x="21371" y="20160"/>
                  <wp:lineTo x="21371" y="0"/>
                  <wp:lineTo x="171"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285750"/>
                      </a:xfrm>
                      <a:prstGeom prst="rect">
                        <a:avLst/>
                      </a:prstGeom>
                      <a:noFill/>
                      <a:ln w="9525">
                        <a:noFill/>
                        <a:miter lim="800000"/>
                        <a:headEnd/>
                        <a:tailEnd/>
                      </a:ln>
                    </wps:spPr>
                    <wps:txbx>
                      <w:txbxContent>
                        <w:p w:rsidR="00705E2B" w:rsidRPr="007C6A3D" w:rsidRDefault="00943126" w:rsidP="004E0CDE">
                          <w:pPr>
                            <w:pStyle w:val="P4-Header-TelephoneNumber"/>
                            <w:ind w:left="0"/>
                          </w:pPr>
                          <w:proofErr w:type="gramStart"/>
                          <w:r>
                            <w:rPr>
                              <w:rStyle w:val="P4-HeaderLocationChar"/>
                            </w:rPr>
                            <w:t>S</w:t>
                          </w:r>
                          <w:r w:rsidR="00705E2B" w:rsidRPr="007C6A3D">
                            <w:rPr>
                              <w:rStyle w:val="P4-HeaderLocationChar"/>
                            </w:rPr>
                            <w:t>YD</w:t>
                          </w:r>
                          <w:r w:rsidR="00705E2B" w:rsidRPr="007C6A3D">
                            <w:t xml:space="preserve">  </w:t>
                          </w:r>
                          <w:r w:rsidR="00415D0C">
                            <w:rPr>
                              <w:color w:val="00B0F0"/>
                            </w:rPr>
                            <w:t>+</w:t>
                          </w:r>
                          <w:proofErr w:type="gramEnd"/>
                          <w:r>
                            <w:rPr>
                              <w:color w:val="00B0F0"/>
                            </w:rPr>
                            <w:t xml:space="preserve">61 2 9464 0600   </w:t>
                          </w:r>
                          <w:r w:rsidR="004E0CDE" w:rsidRPr="00FC4148">
                            <w:rPr>
                              <w:color w:val="00B0F0"/>
                            </w:rPr>
                            <w:t xml:space="preserve">   </w:t>
                          </w:r>
                          <w:r w:rsidR="00705E2B" w:rsidRPr="007C6A3D">
                            <w:rPr>
                              <w:rStyle w:val="P4-HeaderLocationChar"/>
                            </w:rPr>
                            <w:t>MEL</w:t>
                          </w:r>
                          <w:r w:rsidR="00705E2B" w:rsidRPr="007C6A3D">
                            <w:t xml:space="preserve">  </w:t>
                          </w:r>
                          <w:r>
                            <w:rPr>
                              <w:color w:val="00B0F0"/>
                            </w:rPr>
                            <w:t xml:space="preserve">+61 3 9099 1313   </w:t>
                          </w:r>
                          <w:r w:rsidR="004E0CDE" w:rsidRPr="00FC4148">
                            <w:rPr>
                              <w:color w:val="00B0F0"/>
                            </w:rPr>
                            <w:t xml:space="preserve">  </w:t>
                          </w:r>
                          <w:r w:rsidR="00705E2B" w:rsidRPr="007C6A3D">
                            <w:rPr>
                              <w:rStyle w:val="P4-HeaderLocationChar"/>
                            </w:rPr>
                            <w:t>PER</w:t>
                          </w:r>
                          <w:r w:rsidR="00EF2564">
                            <w:t xml:space="preserve">  </w:t>
                          </w:r>
                          <w:r w:rsidR="00EF2564" w:rsidRPr="00FC4148">
                            <w:rPr>
                              <w:color w:val="00B0F0"/>
                            </w:rPr>
                            <w:t>+61 8 6109 3800</w:t>
                          </w:r>
                          <w:r>
                            <w:rPr>
                              <w:color w:val="00B0F0"/>
                            </w:rPr>
                            <w:t xml:space="preserve">    </w:t>
                          </w:r>
                          <w:r w:rsidR="004E0CDE" w:rsidRPr="00FC4148">
                            <w:rPr>
                              <w:color w:val="00B0F0"/>
                            </w:rPr>
                            <w:t xml:space="preserve">   </w:t>
                          </w:r>
                          <w:r w:rsidR="00415D0C">
                            <w:rPr>
                              <w:rStyle w:val="P4-HeaderLocationChar"/>
                            </w:rPr>
                            <w:t>BRI</w:t>
                          </w:r>
                          <w:r w:rsidR="00705E2B" w:rsidRPr="007C6A3D">
                            <w:t xml:space="preserve">  </w:t>
                          </w:r>
                          <w:r w:rsidR="00415D0C">
                            <w:rPr>
                              <w:color w:val="00B0F0"/>
                            </w:rPr>
                            <w:t xml:space="preserve">+61 7 3181 4371 </w:t>
                          </w:r>
                          <w:r>
                            <w:rPr>
                              <w:color w:val="00B0F0"/>
                            </w:rPr>
                            <w:t xml:space="preserve">    </w:t>
                          </w:r>
                          <w:r w:rsidR="00415D0C">
                            <w:rPr>
                              <w:rStyle w:val="P4-HeaderLocationChar"/>
                            </w:rPr>
                            <w:t xml:space="preserve">HYD </w:t>
                          </w:r>
                          <w:r w:rsidR="00415D0C">
                            <w:t xml:space="preserve"> </w:t>
                          </w:r>
                          <w:r w:rsidR="00415D0C">
                            <w:rPr>
                              <w:color w:val="00B0F0"/>
                            </w:rPr>
                            <w:t>+91</w:t>
                          </w:r>
                          <w:r w:rsidR="00415D0C">
                            <w:t xml:space="preserve"> </w:t>
                          </w:r>
                          <w:r w:rsidR="00415D0C">
                            <w:rPr>
                              <w:color w:val="00B0F0"/>
                            </w:rPr>
                            <w:t>40</w:t>
                          </w:r>
                          <w:r w:rsidR="00415D0C">
                            <w:t xml:space="preserve"> </w:t>
                          </w:r>
                          <w:r w:rsidR="00415D0C">
                            <w:rPr>
                              <w:color w:val="00B0F0"/>
                            </w:rPr>
                            <w:t>4646</w:t>
                          </w:r>
                          <w:r w:rsidR="00415D0C">
                            <w:t xml:space="preserve"> </w:t>
                          </w:r>
                          <w:r w:rsidR="00415D0C">
                            <w:rPr>
                              <w:color w:val="00B0F0"/>
                            </w:rPr>
                            <w:t>5532</w:t>
                          </w:r>
                        </w:p>
                        <w:p w:rsidR="00705E2B" w:rsidRDefault="00705E2B" w:rsidP="004E0CDE">
                          <w:pPr>
                            <w:pStyle w:val="P4-Header-TelephoneNumber"/>
                            <w:ind w:left="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66F78" id="Text Box 5" o:spid="_x0000_s1042" type="#_x0000_t202" style="position:absolute;margin-left:27.75pt;margin-top:6.75pt;width:567pt;height:2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" filled="f" stroked="f">
              <v:textbox>
                <w:txbxContent>
                  <w:p w:rsidR="00705E2B" w:rsidRPr="007C6A3D" w:rsidRDefault="00943126" w:rsidP="004E0CDE">
                    <w:pPr>
                      <w:pStyle w:val="P4-Header-TelephoneNumber"/>
                      <w:ind w:left="0"/>
                    </w:pPr>
                    <w:proofErr w:type="gramStart"/>
                    <w:r>
                      <w:rPr>
                        <w:rStyle w:val="P4-HeaderLocationChar"/>
                      </w:rPr>
                      <w:t>S</w:t>
                    </w:r>
                    <w:r w:rsidR="00705E2B" w:rsidRPr="007C6A3D">
                      <w:rPr>
                        <w:rStyle w:val="P4-HeaderLocationChar"/>
                      </w:rPr>
                      <w:t>YD</w:t>
                    </w:r>
                    <w:r w:rsidR="00705E2B" w:rsidRPr="007C6A3D">
                      <w:t xml:space="preserve">  </w:t>
                    </w:r>
                    <w:r w:rsidR="00415D0C">
                      <w:rPr>
                        <w:color w:val="00B0F0"/>
                      </w:rPr>
                      <w:t>+</w:t>
                    </w:r>
                    <w:proofErr w:type="gramEnd"/>
                    <w:r>
                      <w:rPr>
                        <w:color w:val="00B0F0"/>
                      </w:rPr>
                      <w:t xml:space="preserve">61 2 9464 0600   </w:t>
                    </w:r>
                    <w:r w:rsidR="004E0CDE" w:rsidRPr="00FC4148">
                      <w:rPr>
                        <w:color w:val="00B0F0"/>
                      </w:rPr>
                      <w:t xml:space="preserve">   </w:t>
                    </w:r>
                    <w:r w:rsidR="00705E2B" w:rsidRPr="007C6A3D">
                      <w:rPr>
                        <w:rStyle w:val="P4-HeaderLocationChar"/>
                      </w:rPr>
                      <w:t>MEL</w:t>
                    </w:r>
                    <w:r w:rsidR="00705E2B" w:rsidRPr="007C6A3D">
                      <w:t xml:space="preserve">  </w:t>
                    </w:r>
                    <w:r>
                      <w:rPr>
                        <w:color w:val="00B0F0"/>
                      </w:rPr>
                      <w:t xml:space="preserve">+61 3 9099 1313   </w:t>
                    </w:r>
                    <w:r w:rsidR="004E0CDE" w:rsidRPr="00FC4148">
                      <w:rPr>
                        <w:color w:val="00B0F0"/>
                      </w:rPr>
                      <w:t xml:space="preserve">  </w:t>
                    </w:r>
                    <w:r w:rsidR="00705E2B" w:rsidRPr="007C6A3D">
                      <w:rPr>
                        <w:rStyle w:val="P4-HeaderLocationChar"/>
                      </w:rPr>
                      <w:t>PER</w:t>
                    </w:r>
                    <w:r w:rsidR="00EF2564">
                      <w:t xml:space="preserve">  </w:t>
                    </w:r>
                    <w:r w:rsidR="00EF2564" w:rsidRPr="00FC4148">
                      <w:rPr>
                        <w:color w:val="00B0F0"/>
                      </w:rPr>
                      <w:t>+61 8 6109 3800</w:t>
                    </w:r>
                    <w:r>
                      <w:rPr>
                        <w:color w:val="00B0F0"/>
                      </w:rPr>
                      <w:t xml:space="preserve">    </w:t>
                    </w:r>
                    <w:r w:rsidR="004E0CDE" w:rsidRPr="00FC4148">
                      <w:rPr>
                        <w:color w:val="00B0F0"/>
                      </w:rPr>
                      <w:t xml:space="preserve">   </w:t>
                    </w:r>
                    <w:r w:rsidR="00415D0C">
                      <w:rPr>
                        <w:rStyle w:val="P4-HeaderLocationChar"/>
                      </w:rPr>
                      <w:t>BRI</w:t>
                    </w:r>
                    <w:r w:rsidR="00705E2B" w:rsidRPr="007C6A3D">
                      <w:t xml:space="preserve">  </w:t>
                    </w:r>
                    <w:r w:rsidR="00415D0C">
                      <w:rPr>
                        <w:color w:val="00B0F0"/>
                      </w:rPr>
                      <w:t xml:space="preserve">+61 7 3181 4371 </w:t>
                    </w:r>
                    <w:r>
                      <w:rPr>
                        <w:color w:val="00B0F0"/>
                      </w:rPr>
                      <w:t xml:space="preserve">    </w:t>
                    </w:r>
                    <w:r w:rsidR="00415D0C">
                      <w:rPr>
                        <w:rStyle w:val="P4-HeaderLocationChar"/>
                      </w:rPr>
                      <w:t xml:space="preserve">HYD </w:t>
                    </w:r>
                    <w:r w:rsidR="00415D0C">
                      <w:t xml:space="preserve"> </w:t>
                    </w:r>
                    <w:r w:rsidR="00415D0C">
                      <w:rPr>
                        <w:color w:val="00B0F0"/>
                      </w:rPr>
                      <w:t>+91</w:t>
                    </w:r>
                    <w:r w:rsidR="00415D0C">
                      <w:t xml:space="preserve"> </w:t>
                    </w:r>
                    <w:r w:rsidR="00415D0C">
                      <w:rPr>
                        <w:color w:val="00B0F0"/>
                      </w:rPr>
                      <w:t>40</w:t>
                    </w:r>
                    <w:r w:rsidR="00415D0C">
                      <w:t xml:space="preserve"> </w:t>
                    </w:r>
                    <w:r w:rsidR="00415D0C">
                      <w:rPr>
                        <w:color w:val="00B0F0"/>
                      </w:rPr>
                      <w:t>4646</w:t>
                    </w:r>
                    <w:r w:rsidR="00415D0C">
                      <w:t xml:space="preserve"> </w:t>
                    </w:r>
                    <w:r w:rsidR="00415D0C">
                      <w:rPr>
                        <w:color w:val="00B0F0"/>
                      </w:rPr>
                      <w:t>5532</w:t>
                    </w:r>
                  </w:p>
                  <w:p w:rsidR="00705E2B" w:rsidRDefault="00705E2B" w:rsidP="004E0CDE">
                    <w:pPr>
                      <w:pStyle w:val="P4-Header-TelephoneNumber"/>
                      <w:ind w:left="0"/>
                    </w:pPr>
                  </w:p>
                </w:txbxContent>
              </v:textbox>
              <w10:wrap type="through" anchorx="page" anchory="page"/>
              <w10:anchorlock/>
            </v:shape>
          </w:pict>
        </mc:Fallback>
      </mc:AlternateContent>
    </w:r>
    <w:r w:rsidR="00705E2B" w:rsidRPr="007C6A3D">
      <w:rPr>
        <w:noProof/>
        <w:lang w:val="en-US"/>
      </w:rPr>
      <w:drawing>
        <wp:anchor distT="0" distB="0" distL="114300" distR="114300" simplePos="0" relativeHeight="251659264" behindDoc="0" locked="1" layoutInCell="1" allowOverlap="1" wp14:anchorId="02099347" wp14:editId="4463CADB">
          <wp:simplePos x="0" y="0"/>
          <wp:positionH relativeFrom="page">
            <wp:posOffset>6011545</wp:posOffset>
          </wp:positionH>
          <wp:positionV relativeFrom="page">
            <wp:posOffset>-11430</wp:posOffset>
          </wp:positionV>
          <wp:extent cx="1370330" cy="132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70330" cy="1320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CDE" w:rsidRDefault="004E0CD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7D8C"/>
    <w:multiLevelType w:val="hybridMultilevel"/>
    <w:tmpl w:val="5FC44A6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7AB2919"/>
    <w:multiLevelType w:val="hybridMultilevel"/>
    <w:tmpl w:val="81F897BA"/>
    <w:lvl w:ilvl="0" w:tplc="E17C0326">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0A5E74"/>
    <w:multiLevelType w:val="hybridMultilevel"/>
    <w:tmpl w:val="DC4A945E"/>
    <w:lvl w:ilvl="0" w:tplc="68760614">
      <w:start w:val="1"/>
      <w:numFmt w:val="bullet"/>
      <w:pStyle w:val="P1-AllBullets"/>
      <w:lvlText w:val=""/>
      <w:lvlJc w:val="left"/>
      <w:pPr>
        <w:ind w:left="360" w:hanging="360"/>
      </w:pPr>
      <w:rPr>
        <w:rFonts w:ascii="Symbol" w:hAnsi="Symbol" w:hint="default"/>
        <w:color w:val="00B0F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2494AD1"/>
    <w:multiLevelType w:val="hybridMultilevel"/>
    <w:tmpl w:val="0E10D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E6E498B"/>
    <w:multiLevelType w:val="hybridMultilevel"/>
    <w:tmpl w:val="E5069288"/>
    <w:lvl w:ilvl="0" w:tplc="DB76EDB4">
      <w:start w:val="1"/>
      <w:numFmt w:val="bullet"/>
      <w:pStyle w:val="Planit-MainResponsibilitiesand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2"/>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ocumentProtection w:formatting="1" w:enforcement="1" w:cryptProviderType="rsaAES" w:cryptAlgorithmClass="hash" w:cryptAlgorithmType="typeAny" w:cryptAlgorithmSid="14" w:cryptSpinCount="100000" w:hash="WfOA9I9t88eoLwUilzYMOJcD1kNVl7vkoom9wWIl1X2PihSzZSwCXaTgteBhjwjeodpDmq6d3H2ekD9QP9zFZw==" w:salt="JR1Hn7gl8+p5pLzqqRzmL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17"/>
    <w:rsid w:val="0000424B"/>
    <w:rsid w:val="000045F0"/>
    <w:rsid w:val="000156B8"/>
    <w:rsid w:val="000218B6"/>
    <w:rsid w:val="0002578B"/>
    <w:rsid w:val="00025C90"/>
    <w:rsid w:val="00030F61"/>
    <w:rsid w:val="00036356"/>
    <w:rsid w:val="000419DE"/>
    <w:rsid w:val="00042FDA"/>
    <w:rsid w:val="00043F03"/>
    <w:rsid w:val="00052986"/>
    <w:rsid w:val="0005436C"/>
    <w:rsid w:val="00070774"/>
    <w:rsid w:val="00080BF8"/>
    <w:rsid w:val="0009382A"/>
    <w:rsid w:val="00095731"/>
    <w:rsid w:val="000A7EF5"/>
    <w:rsid w:val="000B666E"/>
    <w:rsid w:val="000C258A"/>
    <w:rsid w:val="000C320C"/>
    <w:rsid w:val="000D2232"/>
    <w:rsid w:val="000F50FF"/>
    <w:rsid w:val="0010151F"/>
    <w:rsid w:val="00107829"/>
    <w:rsid w:val="00115130"/>
    <w:rsid w:val="001209B4"/>
    <w:rsid w:val="001221D6"/>
    <w:rsid w:val="0012528A"/>
    <w:rsid w:val="00127BD1"/>
    <w:rsid w:val="00131AC6"/>
    <w:rsid w:val="00136FC2"/>
    <w:rsid w:val="00142B1B"/>
    <w:rsid w:val="00144983"/>
    <w:rsid w:val="00170E3C"/>
    <w:rsid w:val="0017165E"/>
    <w:rsid w:val="00172648"/>
    <w:rsid w:val="001935EF"/>
    <w:rsid w:val="00195A50"/>
    <w:rsid w:val="001A006F"/>
    <w:rsid w:val="001B6327"/>
    <w:rsid w:val="001C0372"/>
    <w:rsid w:val="001C4446"/>
    <w:rsid w:val="001F259F"/>
    <w:rsid w:val="001F5E57"/>
    <w:rsid w:val="001F7558"/>
    <w:rsid w:val="002011BB"/>
    <w:rsid w:val="0020613F"/>
    <w:rsid w:val="00206550"/>
    <w:rsid w:val="0021678F"/>
    <w:rsid w:val="0021719C"/>
    <w:rsid w:val="00221270"/>
    <w:rsid w:val="00230B69"/>
    <w:rsid w:val="00235F8E"/>
    <w:rsid w:val="00245C97"/>
    <w:rsid w:val="00251389"/>
    <w:rsid w:val="002726B6"/>
    <w:rsid w:val="00274285"/>
    <w:rsid w:val="00277BD7"/>
    <w:rsid w:val="002A7DAF"/>
    <w:rsid w:val="002B0464"/>
    <w:rsid w:val="002B2488"/>
    <w:rsid w:val="002F238F"/>
    <w:rsid w:val="002F6166"/>
    <w:rsid w:val="00305C8C"/>
    <w:rsid w:val="003129D8"/>
    <w:rsid w:val="00343AFD"/>
    <w:rsid w:val="0038302C"/>
    <w:rsid w:val="003839C3"/>
    <w:rsid w:val="003907CE"/>
    <w:rsid w:val="00394150"/>
    <w:rsid w:val="00394E93"/>
    <w:rsid w:val="003B5F31"/>
    <w:rsid w:val="003C78C1"/>
    <w:rsid w:val="003E4FB9"/>
    <w:rsid w:val="003E6D81"/>
    <w:rsid w:val="003F119E"/>
    <w:rsid w:val="003F69F7"/>
    <w:rsid w:val="004011A7"/>
    <w:rsid w:val="00415D0C"/>
    <w:rsid w:val="00421AE2"/>
    <w:rsid w:val="004337E8"/>
    <w:rsid w:val="004519D4"/>
    <w:rsid w:val="00456814"/>
    <w:rsid w:val="004622A0"/>
    <w:rsid w:val="00473F8F"/>
    <w:rsid w:val="00474C03"/>
    <w:rsid w:val="004B0280"/>
    <w:rsid w:val="004D0B2F"/>
    <w:rsid w:val="004E0CDE"/>
    <w:rsid w:val="004E3006"/>
    <w:rsid w:val="004E7A07"/>
    <w:rsid w:val="004F5DD7"/>
    <w:rsid w:val="00520129"/>
    <w:rsid w:val="00532687"/>
    <w:rsid w:val="00546B6F"/>
    <w:rsid w:val="00551835"/>
    <w:rsid w:val="00555DA7"/>
    <w:rsid w:val="00560668"/>
    <w:rsid w:val="00585F54"/>
    <w:rsid w:val="00592954"/>
    <w:rsid w:val="005B5D85"/>
    <w:rsid w:val="005C5590"/>
    <w:rsid w:val="005C7B4B"/>
    <w:rsid w:val="005D3CA7"/>
    <w:rsid w:val="005E0332"/>
    <w:rsid w:val="005E0926"/>
    <w:rsid w:val="006131D0"/>
    <w:rsid w:val="00620B4E"/>
    <w:rsid w:val="00645D3D"/>
    <w:rsid w:val="00652C5C"/>
    <w:rsid w:val="00654930"/>
    <w:rsid w:val="00671BFE"/>
    <w:rsid w:val="006A6016"/>
    <w:rsid w:val="006E0FC2"/>
    <w:rsid w:val="006E726C"/>
    <w:rsid w:val="006E7CBC"/>
    <w:rsid w:val="006F2E37"/>
    <w:rsid w:val="007006FD"/>
    <w:rsid w:val="00705E2B"/>
    <w:rsid w:val="007178E8"/>
    <w:rsid w:val="00730B1F"/>
    <w:rsid w:val="00740801"/>
    <w:rsid w:val="00753394"/>
    <w:rsid w:val="007578FB"/>
    <w:rsid w:val="0078288C"/>
    <w:rsid w:val="00785244"/>
    <w:rsid w:val="007A03F7"/>
    <w:rsid w:val="007C6A3D"/>
    <w:rsid w:val="007D65C6"/>
    <w:rsid w:val="007D7807"/>
    <w:rsid w:val="007E0DB1"/>
    <w:rsid w:val="00802235"/>
    <w:rsid w:val="00806634"/>
    <w:rsid w:val="00817625"/>
    <w:rsid w:val="00830E11"/>
    <w:rsid w:val="008369DB"/>
    <w:rsid w:val="008404ED"/>
    <w:rsid w:val="00840D6F"/>
    <w:rsid w:val="00843A9C"/>
    <w:rsid w:val="008546E0"/>
    <w:rsid w:val="00854E5D"/>
    <w:rsid w:val="0086037D"/>
    <w:rsid w:val="00860A2D"/>
    <w:rsid w:val="008807F4"/>
    <w:rsid w:val="00880EF5"/>
    <w:rsid w:val="00887F6B"/>
    <w:rsid w:val="00897B47"/>
    <w:rsid w:val="008A6019"/>
    <w:rsid w:val="008B6F0C"/>
    <w:rsid w:val="008D01C0"/>
    <w:rsid w:val="008D2761"/>
    <w:rsid w:val="00905685"/>
    <w:rsid w:val="00943126"/>
    <w:rsid w:val="00943FBC"/>
    <w:rsid w:val="00944A8B"/>
    <w:rsid w:val="00947951"/>
    <w:rsid w:val="00952297"/>
    <w:rsid w:val="00972A64"/>
    <w:rsid w:val="0099269F"/>
    <w:rsid w:val="00997920"/>
    <w:rsid w:val="009A3037"/>
    <w:rsid w:val="009D12E3"/>
    <w:rsid w:val="009F3C8B"/>
    <w:rsid w:val="009F56A1"/>
    <w:rsid w:val="00A03CAA"/>
    <w:rsid w:val="00A135AD"/>
    <w:rsid w:val="00A25693"/>
    <w:rsid w:val="00A27FED"/>
    <w:rsid w:val="00A30BB7"/>
    <w:rsid w:val="00A548E8"/>
    <w:rsid w:val="00A5793C"/>
    <w:rsid w:val="00A71417"/>
    <w:rsid w:val="00A73F3F"/>
    <w:rsid w:val="00A85C97"/>
    <w:rsid w:val="00AE4A01"/>
    <w:rsid w:val="00AE4E67"/>
    <w:rsid w:val="00AE53DA"/>
    <w:rsid w:val="00AF4642"/>
    <w:rsid w:val="00B01BE0"/>
    <w:rsid w:val="00B0509D"/>
    <w:rsid w:val="00B10841"/>
    <w:rsid w:val="00B24678"/>
    <w:rsid w:val="00B261C5"/>
    <w:rsid w:val="00B64207"/>
    <w:rsid w:val="00B75943"/>
    <w:rsid w:val="00BA2D88"/>
    <w:rsid w:val="00BA3498"/>
    <w:rsid w:val="00BB1C84"/>
    <w:rsid w:val="00BB6339"/>
    <w:rsid w:val="00BB69F6"/>
    <w:rsid w:val="00BC6575"/>
    <w:rsid w:val="00BC737E"/>
    <w:rsid w:val="00BF1ECF"/>
    <w:rsid w:val="00C159D9"/>
    <w:rsid w:val="00C23951"/>
    <w:rsid w:val="00C32B4B"/>
    <w:rsid w:val="00C378E9"/>
    <w:rsid w:val="00C45BFB"/>
    <w:rsid w:val="00C47136"/>
    <w:rsid w:val="00C518C5"/>
    <w:rsid w:val="00C53B3C"/>
    <w:rsid w:val="00C56A05"/>
    <w:rsid w:val="00C7585F"/>
    <w:rsid w:val="00C82219"/>
    <w:rsid w:val="00C83B3D"/>
    <w:rsid w:val="00C93B25"/>
    <w:rsid w:val="00C9446E"/>
    <w:rsid w:val="00CB0D7D"/>
    <w:rsid w:val="00CB1EE3"/>
    <w:rsid w:val="00CC5D7F"/>
    <w:rsid w:val="00CF1C3F"/>
    <w:rsid w:val="00CF30A9"/>
    <w:rsid w:val="00CF4416"/>
    <w:rsid w:val="00CF4F8F"/>
    <w:rsid w:val="00D005C3"/>
    <w:rsid w:val="00D05642"/>
    <w:rsid w:val="00D2114A"/>
    <w:rsid w:val="00D2261C"/>
    <w:rsid w:val="00D24F82"/>
    <w:rsid w:val="00D34B72"/>
    <w:rsid w:val="00D401AD"/>
    <w:rsid w:val="00D46400"/>
    <w:rsid w:val="00D638A4"/>
    <w:rsid w:val="00D817EC"/>
    <w:rsid w:val="00D93CC2"/>
    <w:rsid w:val="00DA0176"/>
    <w:rsid w:val="00DA0D8C"/>
    <w:rsid w:val="00DA188A"/>
    <w:rsid w:val="00DB6BA7"/>
    <w:rsid w:val="00DB703D"/>
    <w:rsid w:val="00DB725F"/>
    <w:rsid w:val="00DC38BF"/>
    <w:rsid w:val="00DD3025"/>
    <w:rsid w:val="00DE3289"/>
    <w:rsid w:val="00DF2418"/>
    <w:rsid w:val="00E05673"/>
    <w:rsid w:val="00E05EC7"/>
    <w:rsid w:val="00E06441"/>
    <w:rsid w:val="00E2062C"/>
    <w:rsid w:val="00E3794E"/>
    <w:rsid w:val="00E730C1"/>
    <w:rsid w:val="00E979D6"/>
    <w:rsid w:val="00EB2680"/>
    <w:rsid w:val="00EB72DD"/>
    <w:rsid w:val="00EB75B3"/>
    <w:rsid w:val="00EC0DB5"/>
    <w:rsid w:val="00EC35A3"/>
    <w:rsid w:val="00EC64AC"/>
    <w:rsid w:val="00EF2564"/>
    <w:rsid w:val="00EF3D52"/>
    <w:rsid w:val="00F06681"/>
    <w:rsid w:val="00F13992"/>
    <w:rsid w:val="00F31F77"/>
    <w:rsid w:val="00F34042"/>
    <w:rsid w:val="00F423C0"/>
    <w:rsid w:val="00F52399"/>
    <w:rsid w:val="00F6428F"/>
    <w:rsid w:val="00F81147"/>
    <w:rsid w:val="00F85015"/>
    <w:rsid w:val="00F868ED"/>
    <w:rsid w:val="00F920CB"/>
    <w:rsid w:val="00FA43D0"/>
    <w:rsid w:val="00FB1BA3"/>
    <w:rsid w:val="00FB2E03"/>
    <w:rsid w:val="00FB3F2C"/>
    <w:rsid w:val="00FC3946"/>
    <w:rsid w:val="00FC4148"/>
    <w:rsid w:val="00FC42C6"/>
    <w:rsid w:val="00FC59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4C1F0"/>
  <w15:docId w15:val="{7B5CAE93-CE07-435D-B638-1AA66A12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lsdException w:name="heading 1" w:locked="0" w:uiPriority="0"/>
    <w:lsdException w:name="heading 2" w:locked="0"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645D3D"/>
  </w:style>
  <w:style w:type="paragraph" w:styleId="Heading1">
    <w:name w:val="heading 1"/>
    <w:basedOn w:val="Normal"/>
    <w:next w:val="Normal"/>
    <w:link w:val="Heading1Char"/>
    <w:locked/>
    <w:rsid w:val="00645D3D"/>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locked/>
    <w:rsid w:val="00645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locked/>
    <w:rsid w:val="00421AE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llBullets">
    <w:name w:val="P1 - All Bullets"/>
    <w:link w:val="P1-AllBulletsChar"/>
    <w:qFormat/>
    <w:rsid w:val="00817625"/>
    <w:pPr>
      <w:numPr>
        <w:numId w:val="1"/>
      </w:numPr>
      <w:spacing w:before="20" w:after="20" w:line="240" w:lineRule="auto"/>
      <w:ind w:left="357" w:hanging="357"/>
    </w:pPr>
    <w:rPr>
      <w:rFonts w:ascii="Arial" w:eastAsia="Times" w:hAnsi="Arial" w:cs="Times New Roman"/>
      <w:sz w:val="20"/>
      <w:szCs w:val="18"/>
    </w:rPr>
  </w:style>
  <w:style w:type="character" w:customStyle="1" w:styleId="P1-AllBulletsChar">
    <w:name w:val="P1 - All Bullets Char"/>
    <w:basedOn w:val="DefaultParagraphFont"/>
    <w:link w:val="P1-AllBullets"/>
    <w:rsid w:val="00817625"/>
    <w:rPr>
      <w:rFonts w:ascii="Arial" w:eastAsia="Times" w:hAnsi="Arial" w:cs="Times New Roman"/>
      <w:sz w:val="20"/>
      <w:szCs w:val="18"/>
    </w:rPr>
  </w:style>
  <w:style w:type="paragraph" w:customStyle="1" w:styleId="P2-BoldedRoleName">
    <w:name w:val="P2 - Bolded Role Name"/>
    <w:basedOn w:val="Normal"/>
    <w:link w:val="P2-BoldedRoleNameChar"/>
    <w:qFormat/>
    <w:rsid w:val="00840D6F"/>
    <w:pPr>
      <w:spacing w:after="120" w:line="240" w:lineRule="auto"/>
    </w:pPr>
    <w:rPr>
      <w:rFonts w:ascii="Arial" w:hAnsi="Arial" w:cs="Arial"/>
      <w:b/>
      <w:color w:val="000000" w:themeColor="text1"/>
      <w:sz w:val="20"/>
    </w:rPr>
  </w:style>
  <w:style w:type="character" w:customStyle="1" w:styleId="P2-BoldedRoleNameChar">
    <w:name w:val="P2 - Bolded Role Name Char"/>
    <w:basedOn w:val="DefaultParagraphFont"/>
    <w:link w:val="P2-BoldedRoleName"/>
    <w:rsid w:val="00840D6F"/>
    <w:rPr>
      <w:rFonts w:ascii="Arial" w:hAnsi="Arial" w:cs="Arial"/>
      <w:b/>
      <w:color w:val="000000" w:themeColor="text1"/>
      <w:sz w:val="20"/>
    </w:rPr>
  </w:style>
  <w:style w:type="paragraph" w:customStyle="1" w:styleId="P2-CompanyProjectDates">
    <w:name w:val="P2 - Company/Project/Dates"/>
    <w:basedOn w:val="Normal"/>
    <w:link w:val="P2-CompanyProjectDatesChar"/>
    <w:qFormat/>
    <w:rsid w:val="00840D6F"/>
    <w:pPr>
      <w:spacing w:after="120" w:line="240" w:lineRule="auto"/>
    </w:pPr>
    <w:rPr>
      <w:rFonts w:ascii="Arial" w:hAnsi="Arial" w:cs="Arial"/>
      <w:color w:val="000000" w:themeColor="text1"/>
      <w:sz w:val="20"/>
    </w:rPr>
  </w:style>
  <w:style w:type="character" w:customStyle="1" w:styleId="P2-CompanyProjectDatesChar">
    <w:name w:val="P2 - Company/Project/Dates Char"/>
    <w:basedOn w:val="DefaultParagraphFont"/>
    <w:link w:val="P2-CompanyProjectDates"/>
    <w:rsid w:val="00840D6F"/>
    <w:rPr>
      <w:rFonts w:ascii="Arial" w:hAnsi="Arial" w:cs="Arial"/>
      <w:color w:val="000000" w:themeColor="text1"/>
      <w:sz w:val="20"/>
    </w:rPr>
  </w:style>
  <w:style w:type="paragraph" w:customStyle="1" w:styleId="P3-RoleClientLocationProjectDates">
    <w:name w:val="P3 - Role/Client/Location/Project/Dates"/>
    <w:link w:val="P3-RoleClientLocationProjectDatesChar"/>
    <w:qFormat/>
    <w:rsid w:val="005C7B4B"/>
    <w:pPr>
      <w:spacing w:before="40" w:after="80" w:line="240" w:lineRule="auto"/>
    </w:pPr>
    <w:rPr>
      <w:rFonts w:ascii="Arial" w:eastAsia="Times" w:hAnsi="Arial" w:cs="Times New Roman"/>
      <w:b/>
      <w:sz w:val="18"/>
      <w:szCs w:val="18"/>
    </w:rPr>
  </w:style>
  <w:style w:type="character" w:customStyle="1" w:styleId="P3-RoleClientLocationProjectDatesChar">
    <w:name w:val="P3 - Role/Client/Location/Project/Dates Char"/>
    <w:link w:val="P3-RoleClientLocationProjectDates"/>
    <w:rsid w:val="005C7B4B"/>
    <w:rPr>
      <w:rFonts w:ascii="Arial" w:eastAsia="Times" w:hAnsi="Arial" w:cs="Times New Roman"/>
      <w:b/>
      <w:sz w:val="18"/>
      <w:szCs w:val="18"/>
    </w:rPr>
  </w:style>
  <w:style w:type="paragraph" w:customStyle="1" w:styleId="Engagements-JobtitleCompanyProjectDate">
    <w:name w:val="Engagements-Job title/Company/Project/Date"/>
    <w:basedOn w:val="P3-RoleClientLocationProjectDates"/>
    <w:link w:val="Engagements-JobtitleCompanyProjectDateChar"/>
    <w:locked/>
    <w:rsid w:val="00952297"/>
  </w:style>
  <w:style w:type="paragraph" w:styleId="BalloonText">
    <w:name w:val="Balloon Text"/>
    <w:basedOn w:val="Normal"/>
    <w:link w:val="BalloonTextChar"/>
    <w:uiPriority w:val="99"/>
    <w:semiHidden/>
    <w:unhideWhenUsed/>
    <w:locked/>
    <w:rsid w:val="00645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3D"/>
    <w:rPr>
      <w:rFonts w:ascii="Tahoma" w:hAnsi="Tahoma" w:cs="Tahoma"/>
      <w:sz w:val="16"/>
      <w:szCs w:val="16"/>
    </w:rPr>
  </w:style>
  <w:style w:type="character" w:customStyle="1" w:styleId="Engagements-JobtitleCompanyProjectDateChar">
    <w:name w:val="Engagements-Job title/Company/Project/Date Char"/>
    <w:link w:val="Engagements-JobtitleCompanyProjectDate"/>
    <w:rsid w:val="00952297"/>
    <w:rPr>
      <w:rFonts w:ascii="Arial" w:eastAsia="Times" w:hAnsi="Arial" w:cs="Times New Roman"/>
      <w:b/>
      <w:sz w:val="18"/>
      <w:szCs w:val="18"/>
    </w:rPr>
  </w:style>
  <w:style w:type="paragraph" w:styleId="Footer">
    <w:name w:val="footer"/>
    <w:basedOn w:val="Normal"/>
    <w:link w:val="FooterChar"/>
    <w:uiPriority w:val="99"/>
    <w:locked/>
    <w:rsid w:val="00645D3D"/>
    <w:pPr>
      <w:tabs>
        <w:tab w:val="center" w:pos="4320"/>
        <w:tab w:val="right" w:pos="8640"/>
      </w:tabs>
      <w:spacing w:after="0" w:line="240" w:lineRule="auto"/>
    </w:pPr>
    <w:rPr>
      <w:rFonts w:ascii="Arial" w:eastAsia="Times" w:hAnsi="Arial" w:cs="Times New Roman"/>
      <w:sz w:val="18"/>
      <w:szCs w:val="20"/>
    </w:rPr>
  </w:style>
  <w:style w:type="character" w:customStyle="1" w:styleId="FooterChar">
    <w:name w:val="Footer Char"/>
    <w:basedOn w:val="DefaultParagraphFont"/>
    <w:link w:val="Footer"/>
    <w:uiPriority w:val="99"/>
    <w:rsid w:val="00645D3D"/>
    <w:rPr>
      <w:rFonts w:ascii="Arial" w:eastAsia="Times" w:hAnsi="Arial" w:cs="Times New Roman"/>
      <w:sz w:val="18"/>
      <w:szCs w:val="20"/>
    </w:rPr>
  </w:style>
  <w:style w:type="paragraph" w:customStyle="1" w:styleId="P4-HeaderFullName">
    <w:name w:val="P4 - Header FullName"/>
    <w:basedOn w:val="Normal"/>
    <w:link w:val="P4-HeaderFullNameChar"/>
    <w:qFormat/>
    <w:rsid w:val="00880EF5"/>
    <w:pPr>
      <w:spacing w:before="240" w:after="80" w:line="240" w:lineRule="auto"/>
      <w:ind w:left="426"/>
    </w:pPr>
    <w:rPr>
      <w:rFonts w:ascii="Arial" w:eastAsia="Calibri" w:hAnsi="Arial" w:cs="Arial"/>
      <w:b/>
      <w:color w:val="00B0F0"/>
      <w:spacing w:val="40"/>
      <w:sz w:val="52"/>
    </w:rPr>
  </w:style>
  <w:style w:type="character" w:customStyle="1" w:styleId="P4-HeaderFullNameChar">
    <w:name w:val="P4 - Header FullName Char"/>
    <w:link w:val="P4-HeaderFullName"/>
    <w:rsid w:val="00880EF5"/>
    <w:rPr>
      <w:rFonts w:ascii="Arial" w:eastAsia="Calibri" w:hAnsi="Arial" w:cs="Arial"/>
      <w:b/>
      <w:color w:val="00B0F0"/>
      <w:spacing w:val="40"/>
      <w:sz w:val="52"/>
    </w:rPr>
  </w:style>
  <w:style w:type="paragraph" w:customStyle="1" w:styleId="P4-HeaderJobTitle">
    <w:name w:val="P4 - Header Job Title"/>
    <w:basedOn w:val="Normal"/>
    <w:link w:val="P4-HeaderJobTitleChar"/>
    <w:qFormat/>
    <w:rsid w:val="00880EF5"/>
    <w:pPr>
      <w:spacing w:line="240" w:lineRule="auto"/>
    </w:pPr>
    <w:rPr>
      <w:rFonts w:ascii="Arial" w:eastAsia="Calibri" w:hAnsi="Arial" w:cs="Arial"/>
      <w:b/>
      <w:caps/>
      <w:color w:val="00B0F0"/>
      <w:spacing w:val="40"/>
      <w:sz w:val="28"/>
    </w:rPr>
  </w:style>
  <w:style w:type="character" w:customStyle="1" w:styleId="P4-HeaderJobTitleChar">
    <w:name w:val="P4 - Header Job Title Char"/>
    <w:link w:val="P4-HeaderJobTitle"/>
    <w:rsid w:val="00880EF5"/>
    <w:rPr>
      <w:rFonts w:ascii="Arial" w:eastAsia="Calibri" w:hAnsi="Arial" w:cs="Arial"/>
      <w:b/>
      <w:caps/>
      <w:color w:val="00B0F0"/>
      <w:spacing w:val="40"/>
      <w:sz w:val="28"/>
    </w:rPr>
  </w:style>
  <w:style w:type="paragraph" w:customStyle="1" w:styleId="P4-HeaderPlanitSoftwareTestingCV">
    <w:name w:val="P4 - Header Planit Software Testing CV"/>
    <w:basedOn w:val="Normal"/>
    <w:link w:val="P4-HeaderPlanitSoftwareTestingCVChar"/>
    <w:qFormat/>
    <w:rsid w:val="0038302C"/>
    <w:pPr>
      <w:spacing w:line="240" w:lineRule="auto"/>
    </w:pPr>
    <w:rPr>
      <w:rFonts w:ascii="Arial" w:hAnsi="Arial" w:cs="Arial"/>
      <w:color w:val="1F4E79"/>
      <w:spacing w:val="40"/>
      <w:sz w:val="18"/>
    </w:rPr>
  </w:style>
  <w:style w:type="character" w:customStyle="1" w:styleId="P4-HeaderPlanitSoftwareTestingCVChar">
    <w:name w:val="P4 - Header Planit Software Testing CV Char"/>
    <w:basedOn w:val="DefaultParagraphFont"/>
    <w:link w:val="P4-HeaderPlanitSoftwareTestingCV"/>
    <w:rsid w:val="0038302C"/>
    <w:rPr>
      <w:rFonts w:ascii="Arial" w:hAnsi="Arial" w:cs="Arial"/>
      <w:color w:val="1F4E79"/>
      <w:spacing w:val="40"/>
      <w:sz w:val="18"/>
    </w:rPr>
  </w:style>
  <w:style w:type="character" w:customStyle="1" w:styleId="Heading1Char">
    <w:name w:val="Heading 1 Char"/>
    <w:basedOn w:val="DefaultParagraphFont"/>
    <w:link w:val="Heading1"/>
    <w:rsid w:val="00645D3D"/>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645D3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locked/>
    <w:rsid w:val="00645D3D"/>
    <w:rPr>
      <w:color w:val="0563C1" w:themeColor="hyperlink"/>
      <w:u w:val="single"/>
    </w:rPr>
  </w:style>
  <w:style w:type="paragraph" w:styleId="ListParagraph">
    <w:name w:val="List Paragraph"/>
    <w:basedOn w:val="Normal"/>
    <w:uiPriority w:val="34"/>
    <w:qFormat/>
    <w:locked/>
    <w:rsid w:val="00645D3D"/>
    <w:pPr>
      <w:ind w:left="720"/>
      <w:contextualSpacing/>
    </w:pPr>
  </w:style>
  <w:style w:type="paragraph" w:customStyle="1" w:styleId="MainBodyText-CareerSummary">
    <w:name w:val="Main Body Text - Career Summary"/>
    <w:basedOn w:val="P4-HeaderFullName"/>
    <w:link w:val="MainBodyText-CareerSummaryChar"/>
    <w:locked/>
    <w:rsid w:val="0086037D"/>
    <w:rPr>
      <w:rFonts w:eastAsia="Times" w:cs="Times New Roman"/>
      <w:b w:val="0"/>
      <w:color w:val="000000" w:themeColor="text1"/>
      <w:sz w:val="18"/>
      <w:szCs w:val="18"/>
    </w:rPr>
  </w:style>
  <w:style w:type="character" w:customStyle="1" w:styleId="MainBodyText-CareerSummaryChar">
    <w:name w:val="Main Body Text - Career Summary Char"/>
    <w:basedOn w:val="P4-HeaderFullNameChar"/>
    <w:link w:val="MainBodyText-CareerSummary"/>
    <w:rsid w:val="0086037D"/>
    <w:rPr>
      <w:rFonts w:ascii="Arial" w:eastAsia="Times" w:hAnsi="Arial" w:cs="Times New Roman"/>
      <w:b w:val="0"/>
      <w:caps w:val="0"/>
      <w:color w:val="000000" w:themeColor="text1"/>
      <w:spacing w:val="40"/>
      <w:sz w:val="18"/>
      <w:szCs w:val="18"/>
    </w:rPr>
  </w:style>
  <w:style w:type="paragraph" w:customStyle="1" w:styleId="P1-MetricsBanner-Headings">
    <w:name w:val="P1 - Metrics Banner - Headings"/>
    <w:basedOn w:val="Normal"/>
    <w:link w:val="P1-MetricsBanner-HeadingsChar"/>
    <w:qFormat/>
    <w:rsid w:val="0038302C"/>
    <w:pPr>
      <w:spacing w:after="80"/>
      <w:jc w:val="center"/>
    </w:pPr>
    <w:rPr>
      <w:rFonts w:ascii="Arial" w:hAnsi="Arial" w:cs="Arial"/>
      <w:b/>
      <w:caps/>
      <w:color w:val="1F4E79"/>
      <w:sz w:val="20"/>
    </w:rPr>
  </w:style>
  <w:style w:type="character" w:customStyle="1" w:styleId="P1-MetricsBanner-HeadingsChar">
    <w:name w:val="P1 - Metrics Banner - Headings Char"/>
    <w:basedOn w:val="DefaultParagraphFont"/>
    <w:link w:val="P1-MetricsBanner-Headings"/>
    <w:rsid w:val="0038302C"/>
    <w:rPr>
      <w:rFonts w:ascii="Arial" w:hAnsi="Arial" w:cs="Arial"/>
      <w:b/>
      <w:caps/>
      <w:color w:val="1F4E79"/>
      <w:sz w:val="20"/>
    </w:rPr>
  </w:style>
  <w:style w:type="paragraph" w:customStyle="1" w:styleId="P1-MetricsBanner-YearsTestingExperience">
    <w:name w:val="P1 - Metrics Banner - Years Testing Experience"/>
    <w:basedOn w:val="Normal"/>
    <w:link w:val="P1-MetricsBanner-YearsTestingExperienceChar"/>
    <w:qFormat/>
    <w:rsid w:val="00880EF5"/>
    <w:pPr>
      <w:spacing w:after="0" w:line="240" w:lineRule="auto"/>
      <w:jc w:val="center"/>
    </w:pPr>
    <w:rPr>
      <w:rFonts w:ascii="Arial" w:eastAsia="Calibri" w:hAnsi="Arial" w:cs="Arial"/>
      <w:b/>
      <w:caps/>
      <w:color w:val="00B0F0"/>
      <w:sz w:val="120"/>
    </w:rPr>
  </w:style>
  <w:style w:type="character" w:customStyle="1" w:styleId="P1-MetricsBanner-YearsTestingExperienceChar">
    <w:name w:val="P1 - Metrics Banner - Years Testing Experience Char"/>
    <w:link w:val="P1-MetricsBanner-YearsTestingExperience"/>
    <w:rsid w:val="00880EF5"/>
    <w:rPr>
      <w:rFonts w:ascii="Arial" w:eastAsia="Calibri" w:hAnsi="Arial" w:cs="Arial"/>
      <w:b/>
      <w:caps/>
      <w:color w:val="00B0F0"/>
      <w:sz w:val="120"/>
    </w:rPr>
  </w:style>
  <w:style w:type="paragraph" w:customStyle="1" w:styleId="P1-MetricsBanner-YearswithPlanit">
    <w:name w:val="P1 - Metrics Banner - Years with Planit"/>
    <w:basedOn w:val="Normal"/>
    <w:link w:val="P1-MetricsBanner-YearswithPlanitChar"/>
    <w:qFormat/>
    <w:rsid w:val="00B64207"/>
    <w:pPr>
      <w:spacing w:after="0" w:line="240" w:lineRule="auto"/>
      <w:jc w:val="center"/>
    </w:pPr>
    <w:rPr>
      <w:rFonts w:ascii="Arial" w:eastAsia="Calibri" w:hAnsi="Arial" w:cs="Arial"/>
      <w:b/>
      <w:caps/>
      <w:color w:val="FFFFFF"/>
      <w:sz w:val="72"/>
    </w:rPr>
  </w:style>
  <w:style w:type="character" w:customStyle="1" w:styleId="P1-MetricsBanner-YearswithPlanitChar">
    <w:name w:val="P1 - Metrics Banner - Years with Planit Char"/>
    <w:basedOn w:val="DefaultParagraphFont"/>
    <w:link w:val="P1-MetricsBanner-YearswithPlanit"/>
    <w:rsid w:val="00B64207"/>
    <w:rPr>
      <w:rFonts w:ascii="Arial" w:eastAsia="Calibri" w:hAnsi="Arial" w:cs="Arial"/>
      <w:b/>
      <w:caps/>
      <w:color w:val="FFFFFF"/>
      <w:sz w:val="72"/>
    </w:rPr>
  </w:style>
  <w:style w:type="paragraph" w:customStyle="1" w:styleId="P1-MetricsBanner-SkillsLists">
    <w:name w:val="P1 - Metrics Banner -Skills Lists"/>
    <w:basedOn w:val="Normal"/>
    <w:link w:val="P1-MetricsBanner-SkillsListsChar"/>
    <w:qFormat/>
    <w:rsid w:val="00206550"/>
    <w:rPr>
      <w:rFonts w:ascii="Arial" w:eastAsia="Calibri" w:hAnsi="Arial" w:cs="Arial"/>
      <w:b/>
      <w:caps/>
      <w:color w:val="00B0F0"/>
      <w:sz w:val="20"/>
    </w:rPr>
  </w:style>
  <w:style w:type="character" w:customStyle="1" w:styleId="P1-MetricsBanner-SkillsListsChar">
    <w:name w:val="P1 - Metrics Banner -Skills Lists Char"/>
    <w:link w:val="P1-MetricsBanner-SkillsLists"/>
    <w:rsid w:val="00206550"/>
    <w:rPr>
      <w:rFonts w:ascii="Arial" w:eastAsia="Calibri" w:hAnsi="Arial" w:cs="Arial"/>
      <w:b/>
      <w:caps/>
      <w:color w:val="00B0F0"/>
      <w:sz w:val="20"/>
    </w:rPr>
  </w:style>
  <w:style w:type="paragraph" w:customStyle="1" w:styleId="P1-PlanitContactBanner2">
    <w:name w:val="P1 - Planit Contact Banner 2"/>
    <w:basedOn w:val="P4-HeaderPlanitSoftwareTestingCV"/>
    <w:link w:val="P1-PlanitContactBanner2Char"/>
    <w:qFormat/>
    <w:rsid w:val="00EB75B3"/>
    <w:pPr>
      <w:spacing w:before="160" w:after="0"/>
    </w:pPr>
    <w:rPr>
      <w:color w:val="000000" w:themeColor="text1"/>
    </w:rPr>
  </w:style>
  <w:style w:type="character" w:customStyle="1" w:styleId="P1-PlanitContactBanner2Char">
    <w:name w:val="P1 - Planit Contact Banner 2 Char"/>
    <w:basedOn w:val="P4-HeaderPlanitSoftwareTestingCVChar"/>
    <w:link w:val="P1-PlanitContactBanner2"/>
    <w:rsid w:val="00EB75B3"/>
    <w:rPr>
      <w:rFonts w:ascii="Arial" w:hAnsi="Arial" w:cs="Arial"/>
      <w:color w:val="000000" w:themeColor="text1"/>
      <w:spacing w:val="40"/>
      <w:sz w:val="18"/>
    </w:rPr>
  </w:style>
  <w:style w:type="paragraph" w:customStyle="1" w:styleId="P3-MainResponsibilities">
    <w:name w:val="P3 - Main Responsibilities"/>
    <w:link w:val="P3-MainResponsibilitiesChar"/>
    <w:qFormat/>
    <w:rsid w:val="00DA0D8C"/>
    <w:pPr>
      <w:spacing w:before="40" w:after="40" w:line="240" w:lineRule="auto"/>
      <w:contextualSpacing/>
    </w:pPr>
    <w:rPr>
      <w:rFonts w:ascii="Arial" w:eastAsia="Times" w:hAnsi="Arial" w:cs="Times New Roman"/>
      <w:b/>
      <w:spacing w:val="4"/>
      <w:sz w:val="18"/>
      <w:szCs w:val="18"/>
    </w:rPr>
  </w:style>
  <w:style w:type="character" w:customStyle="1" w:styleId="P3-MainResponsibilitiesChar">
    <w:name w:val="P3 - Main Responsibilities Char"/>
    <w:link w:val="P3-MainResponsibilities"/>
    <w:rsid w:val="00DA0D8C"/>
    <w:rPr>
      <w:rFonts w:ascii="Arial" w:eastAsia="Times" w:hAnsi="Arial" w:cs="Times New Roman"/>
      <w:b/>
      <w:spacing w:val="4"/>
      <w:sz w:val="18"/>
      <w:szCs w:val="18"/>
    </w:rPr>
  </w:style>
  <w:style w:type="paragraph" w:customStyle="1" w:styleId="PlanitEngagement-Mainbody">
    <w:name w:val="Planit Engagement - Main body"/>
    <w:locked/>
    <w:rsid w:val="00645D3D"/>
    <w:pPr>
      <w:spacing w:before="120" w:after="0" w:line="240" w:lineRule="auto"/>
      <w:contextualSpacing/>
      <w:jc w:val="both"/>
    </w:pPr>
    <w:rPr>
      <w:rFonts w:ascii="Arial" w:eastAsia="Times" w:hAnsi="Arial" w:cs="Times New Roman"/>
      <w:sz w:val="18"/>
      <w:szCs w:val="18"/>
    </w:rPr>
  </w:style>
  <w:style w:type="paragraph" w:customStyle="1" w:styleId="PlanitEngagements-RoleCompanyProjectDate">
    <w:name w:val="Planit Engagements - Role//Company//Project//Date"/>
    <w:basedOn w:val="P3-RoleClientLocationProjectDates"/>
    <w:link w:val="PlanitEngagements-RoleCompanyProjectDateChar"/>
    <w:locked/>
    <w:rsid w:val="00645D3D"/>
  </w:style>
  <w:style w:type="character" w:customStyle="1" w:styleId="PlanitEngagements-RoleCompanyProjectDateChar">
    <w:name w:val="Planit Engagements - Role//Company//Project//Date Char"/>
    <w:basedOn w:val="P3-RoleClientLocationProjectDatesChar"/>
    <w:link w:val="PlanitEngagements-RoleCompanyProjectDate"/>
    <w:rsid w:val="00645D3D"/>
    <w:rPr>
      <w:rFonts w:ascii="Arial" w:eastAsia="Times" w:hAnsi="Arial" w:cs="Times New Roman"/>
      <w:b/>
      <w:sz w:val="18"/>
      <w:szCs w:val="18"/>
    </w:rPr>
  </w:style>
  <w:style w:type="paragraph" w:customStyle="1" w:styleId="P1-Skills-Heading-ProgrammingLanguageOperatingsystemsToolsTechskills">
    <w:name w:val="P1 - Skills-Heading - Programming Language/Operating systems/Tools/Tech skills"/>
    <w:basedOn w:val="Heading2"/>
    <w:link w:val="P1-Skills-Heading-ProgrammingLanguageOperatingsystemsToolsTechskillsChar"/>
    <w:qFormat/>
    <w:rsid w:val="00817625"/>
    <w:pPr>
      <w:keepLines w:val="0"/>
      <w:spacing w:before="160" w:after="120" w:line="240" w:lineRule="auto"/>
    </w:pPr>
    <w:rPr>
      <w:rFonts w:ascii="Arial Black" w:eastAsia="Times" w:hAnsi="Arial Black" w:cs="Times New Roman"/>
      <w:b/>
      <w:bCs/>
      <w:iCs/>
      <w:caps/>
      <w:noProof/>
      <w:color w:val="auto"/>
      <w:sz w:val="18"/>
      <w:szCs w:val="20"/>
    </w:rPr>
  </w:style>
  <w:style w:type="character" w:customStyle="1" w:styleId="P1-Skills-Heading-ProgrammingLanguageOperatingsystemsToolsTechskillsChar">
    <w:name w:val="P1 - Skills-Heading - Programming Language/Operating systems/Tools/Tech skills Char"/>
    <w:link w:val="P1-Skills-Heading-ProgrammingLanguageOperatingsystemsToolsTechskills"/>
    <w:rsid w:val="00817625"/>
    <w:rPr>
      <w:rFonts w:ascii="Arial Black" w:eastAsia="Times" w:hAnsi="Arial Black" w:cs="Times New Roman"/>
      <w:b/>
      <w:bCs/>
      <w:iCs/>
      <w:caps/>
      <w:noProof/>
      <w:sz w:val="18"/>
      <w:szCs w:val="20"/>
    </w:rPr>
  </w:style>
  <w:style w:type="paragraph" w:customStyle="1" w:styleId="P6-Sub-Headings-EducationSkillSet">
    <w:name w:val="P6 - Sub-Headings - Education/Skill Set"/>
    <w:basedOn w:val="Normal"/>
    <w:link w:val="P6-Sub-Headings-EducationSkillSetChar"/>
    <w:qFormat/>
    <w:rsid w:val="00394E93"/>
    <w:rPr>
      <w:rFonts w:ascii="Arial" w:eastAsia="Calibri" w:hAnsi="Arial" w:cs="Arial"/>
      <w:b/>
      <w:caps/>
      <w:color w:val="A6A6A6"/>
      <w:sz w:val="32"/>
    </w:rPr>
  </w:style>
  <w:style w:type="character" w:customStyle="1" w:styleId="P6-Sub-Headings-EducationSkillSetChar">
    <w:name w:val="P6 - Sub-Headings - Education/Skill Set Char"/>
    <w:link w:val="P6-Sub-Headings-EducationSkillSet"/>
    <w:rsid w:val="00394E93"/>
    <w:rPr>
      <w:rFonts w:ascii="Arial" w:eastAsia="Calibri" w:hAnsi="Arial" w:cs="Arial"/>
      <w:b/>
      <w:caps/>
      <w:color w:val="A6A6A6"/>
      <w:sz w:val="32"/>
    </w:rPr>
  </w:style>
  <w:style w:type="paragraph" w:styleId="Subtitle">
    <w:name w:val="Subtitle"/>
    <w:basedOn w:val="Normal"/>
    <w:next w:val="Normal"/>
    <w:link w:val="SubtitleChar"/>
    <w:uiPriority w:val="11"/>
    <w:locked/>
    <w:rsid w:val="00645D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D3D"/>
    <w:rPr>
      <w:rFonts w:eastAsiaTheme="minorEastAsia"/>
      <w:color w:val="5A5A5A" w:themeColor="text1" w:themeTint="A5"/>
      <w:spacing w:val="15"/>
    </w:rPr>
  </w:style>
  <w:style w:type="paragraph" w:styleId="Title">
    <w:name w:val="Title"/>
    <w:basedOn w:val="Normal"/>
    <w:next w:val="Normal"/>
    <w:link w:val="TitleChar"/>
    <w:uiPriority w:val="10"/>
    <w:locked/>
    <w:rsid w:val="00645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D3D"/>
    <w:rPr>
      <w:rFonts w:asciiTheme="majorHAnsi" w:eastAsiaTheme="majorEastAsia" w:hAnsiTheme="majorHAnsi" w:cstheme="majorBidi"/>
      <w:spacing w:val="-10"/>
      <w:kern w:val="28"/>
      <w:sz w:val="56"/>
      <w:szCs w:val="56"/>
    </w:rPr>
  </w:style>
  <w:style w:type="paragraph" w:customStyle="1" w:styleId="P6-Title-CareerSummary">
    <w:name w:val="P6 - Title - Career Summary"/>
    <w:basedOn w:val="Heading1"/>
    <w:link w:val="P6-Title-CareerSummaryChar"/>
    <w:qFormat/>
    <w:rsid w:val="00F13992"/>
    <w:rPr>
      <w:rFonts w:ascii="Arial" w:hAnsi="Arial" w:cs="Arial"/>
      <w:caps/>
      <w:color w:val="00B0F0"/>
      <w:sz w:val="36"/>
    </w:rPr>
  </w:style>
  <w:style w:type="character" w:customStyle="1" w:styleId="P6-Title-CareerSummaryChar">
    <w:name w:val="P6 - Title - Career Summary Char"/>
    <w:basedOn w:val="Heading1Char"/>
    <w:link w:val="P6-Title-CareerSummary"/>
    <w:rsid w:val="00F13992"/>
    <w:rPr>
      <w:rFonts w:ascii="Arial" w:eastAsia="Times New Roman" w:hAnsi="Arial" w:cs="Arial"/>
      <w:b/>
      <w:bCs/>
      <w:caps/>
      <w:color w:val="00B0F0"/>
      <w:kern w:val="32"/>
      <w:sz w:val="36"/>
      <w:szCs w:val="32"/>
    </w:rPr>
  </w:style>
  <w:style w:type="paragraph" w:styleId="Header">
    <w:name w:val="header"/>
    <w:basedOn w:val="Normal"/>
    <w:link w:val="HeaderChar"/>
    <w:uiPriority w:val="99"/>
    <w:unhideWhenUsed/>
    <w:locked/>
    <w:rsid w:val="00AE5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3DA"/>
  </w:style>
  <w:style w:type="paragraph" w:customStyle="1" w:styleId="P4-HeaderLocation">
    <w:name w:val="P4 - Header Location"/>
    <w:basedOn w:val="Normal"/>
    <w:link w:val="P4-HeaderLocationChar"/>
    <w:qFormat/>
    <w:rsid w:val="007C6A3D"/>
    <w:pPr>
      <w:spacing w:before="60"/>
      <w:ind w:left="-284"/>
    </w:pPr>
    <w:rPr>
      <w:rFonts w:cs="Arial"/>
      <w:b/>
      <w:bCs/>
      <w:caps/>
      <w:color w:val="1F4E79"/>
      <w:spacing w:val="6"/>
      <w:sz w:val="16"/>
      <w:szCs w:val="16"/>
    </w:rPr>
  </w:style>
  <w:style w:type="paragraph" w:customStyle="1" w:styleId="P4-Header-TelephoneNumber">
    <w:name w:val="P4 - Header - Telephone Number"/>
    <w:basedOn w:val="Normal"/>
    <w:link w:val="P4-Header-TelephoneNumberChar"/>
    <w:qFormat/>
    <w:rsid w:val="00A03CAA"/>
    <w:pPr>
      <w:spacing w:before="60" w:after="240"/>
      <w:ind w:left="-284"/>
    </w:pPr>
    <w:rPr>
      <w:rFonts w:cs="Arial"/>
      <w:bCs/>
      <w:caps/>
      <w:spacing w:val="6"/>
      <w:sz w:val="16"/>
      <w:szCs w:val="16"/>
    </w:rPr>
  </w:style>
  <w:style w:type="character" w:customStyle="1" w:styleId="P4-HeaderLocationChar">
    <w:name w:val="P4 - Header Location Char"/>
    <w:basedOn w:val="DefaultParagraphFont"/>
    <w:link w:val="P4-HeaderLocation"/>
    <w:rsid w:val="007C6A3D"/>
    <w:rPr>
      <w:rFonts w:cs="Arial"/>
      <w:b/>
      <w:bCs/>
      <w:caps/>
      <w:color w:val="1F4E79"/>
      <w:spacing w:val="6"/>
      <w:sz w:val="16"/>
      <w:szCs w:val="16"/>
    </w:rPr>
  </w:style>
  <w:style w:type="character" w:styleId="PlaceholderText">
    <w:name w:val="Placeholder Text"/>
    <w:basedOn w:val="DefaultParagraphFont"/>
    <w:uiPriority w:val="99"/>
    <w:semiHidden/>
    <w:locked/>
    <w:rsid w:val="00AE53DA"/>
    <w:rPr>
      <w:color w:val="808080"/>
    </w:rPr>
  </w:style>
  <w:style w:type="character" w:customStyle="1" w:styleId="P4-Header-TelephoneNumberChar">
    <w:name w:val="P4 - Header - Telephone Number Char"/>
    <w:basedOn w:val="DefaultParagraphFont"/>
    <w:link w:val="P4-Header-TelephoneNumber"/>
    <w:rsid w:val="00A03CAA"/>
    <w:rPr>
      <w:rFonts w:cs="Arial"/>
      <w:bCs/>
      <w:caps/>
      <w:spacing w:val="6"/>
      <w:sz w:val="16"/>
      <w:szCs w:val="16"/>
    </w:rPr>
  </w:style>
  <w:style w:type="paragraph" w:customStyle="1" w:styleId="P1-MetricsBanner-SkillsHeading">
    <w:name w:val="P1 - Metrics Banner - Skills Heading"/>
    <w:basedOn w:val="P1-MetricsBanner-Headings"/>
    <w:link w:val="P1-MetricsBanner-SkillsHeadingChar"/>
    <w:qFormat/>
    <w:rsid w:val="00B64207"/>
    <w:pPr>
      <w:jc w:val="left"/>
    </w:pPr>
  </w:style>
  <w:style w:type="paragraph" w:customStyle="1" w:styleId="P1-PlanitContactBanner1">
    <w:name w:val="P1 - Planit Contact Banner 1"/>
    <w:basedOn w:val="P1-PlanitContactBanner2"/>
    <w:link w:val="P1-PlanitContactBanner1Char"/>
    <w:qFormat/>
    <w:rsid w:val="00EB75B3"/>
    <w:rPr>
      <w:b/>
    </w:rPr>
  </w:style>
  <w:style w:type="character" w:customStyle="1" w:styleId="P1-MetricsBanner-SkillsHeadingChar">
    <w:name w:val="P1 - Metrics Banner - Skills Heading Char"/>
    <w:basedOn w:val="P1-MetricsBanner-HeadingsChar"/>
    <w:link w:val="P1-MetricsBanner-SkillsHeading"/>
    <w:rsid w:val="00B64207"/>
    <w:rPr>
      <w:rFonts w:ascii="Arial" w:hAnsi="Arial" w:cs="Arial"/>
      <w:b/>
      <w:caps/>
      <w:color w:val="000000" w:themeColor="text1"/>
      <w:sz w:val="20"/>
    </w:rPr>
  </w:style>
  <w:style w:type="paragraph" w:customStyle="1" w:styleId="Planit-MainResponsibilitiesandBullets">
    <w:name w:val="Planit - Main Responsibilities and Bullets"/>
    <w:basedOn w:val="Normal"/>
    <w:link w:val="Planit-MainResponsibilitiesandBulletsChar"/>
    <w:locked/>
    <w:rsid w:val="00817625"/>
    <w:pPr>
      <w:numPr>
        <w:numId w:val="3"/>
      </w:numPr>
      <w:tabs>
        <w:tab w:val="clear" w:pos="720"/>
        <w:tab w:val="num" w:pos="252"/>
      </w:tabs>
      <w:spacing w:after="80" w:line="240" w:lineRule="auto"/>
      <w:ind w:left="252" w:hanging="252"/>
    </w:pPr>
    <w:rPr>
      <w:rFonts w:ascii="Arial" w:eastAsia="Times" w:hAnsi="Arial" w:cs="Times New Roman"/>
      <w:sz w:val="18"/>
      <w:szCs w:val="18"/>
    </w:rPr>
  </w:style>
  <w:style w:type="character" w:customStyle="1" w:styleId="P1-PlanitContactBanner1Char">
    <w:name w:val="P1 - Planit Contact Banner 1 Char"/>
    <w:basedOn w:val="P1-PlanitContactBanner2Char"/>
    <w:link w:val="P1-PlanitContactBanner1"/>
    <w:rsid w:val="00EB75B3"/>
    <w:rPr>
      <w:rFonts w:ascii="Arial" w:hAnsi="Arial" w:cs="Arial"/>
      <w:b/>
      <w:color w:val="000000" w:themeColor="text1"/>
      <w:spacing w:val="40"/>
      <w:sz w:val="18"/>
    </w:rPr>
  </w:style>
  <w:style w:type="character" w:customStyle="1" w:styleId="Planit-MainResponsibilitiesandBulletsChar">
    <w:name w:val="Planit - Main Responsibilities and Bullets Char"/>
    <w:link w:val="Planit-MainResponsibilitiesandBullets"/>
    <w:rsid w:val="00817625"/>
    <w:rPr>
      <w:rFonts w:ascii="Arial" w:eastAsia="Times" w:hAnsi="Arial" w:cs="Times New Roman"/>
      <w:sz w:val="18"/>
      <w:szCs w:val="18"/>
    </w:rPr>
  </w:style>
  <w:style w:type="paragraph" w:customStyle="1" w:styleId="P5-Footer-TestConsultancy">
    <w:name w:val="P5 - Footer - Test Consultancy"/>
    <w:basedOn w:val="Normal"/>
    <w:link w:val="P5-Footer-TestConsultancyChar"/>
    <w:qFormat/>
    <w:rsid w:val="0038302C"/>
    <w:pPr>
      <w:ind w:right="-426"/>
      <w:jc w:val="center"/>
    </w:pPr>
    <w:rPr>
      <w:rFonts w:ascii="Arial" w:hAnsi="Arial" w:cs="Arial"/>
      <w:b/>
      <w:bCs/>
      <w:color w:val="1F4E79"/>
      <w:spacing w:val="8"/>
      <w:sz w:val="16"/>
      <w:szCs w:val="16"/>
    </w:rPr>
  </w:style>
  <w:style w:type="paragraph" w:customStyle="1" w:styleId="P5-Footer-CompanyLegalName">
    <w:name w:val="P5 - Footer - Company Legal Name"/>
    <w:basedOn w:val="Normal"/>
    <w:link w:val="P5-Footer-CompanyLegalNameChar"/>
    <w:qFormat/>
    <w:rsid w:val="0038302C"/>
    <w:pPr>
      <w:tabs>
        <w:tab w:val="left" w:pos="1134"/>
      </w:tabs>
      <w:ind w:left="-425" w:right="-425"/>
      <w:contextualSpacing/>
      <w:jc w:val="center"/>
    </w:pPr>
    <w:rPr>
      <w:rFonts w:cs="Arial"/>
      <w:bCs/>
      <w:color w:val="1F4E79"/>
      <w:spacing w:val="2"/>
      <w:sz w:val="14"/>
      <w:szCs w:val="12"/>
    </w:rPr>
  </w:style>
  <w:style w:type="character" w:customStyle="1" w:styleId="P5-Footer-TestConsultancyChar">
    <w:name w:val="P5 - Footer - Test Consultancy Char"/>
    <w:basedOn w:val="DefaultParagraphFont"/>
    <w:link w:val="P5-Footer-TestConsultancy"/>
    <w:rsid w:val="0038302C"/>
    <w:rPr>
      <w:rFonts w:ascii="Arial" w:hAnsi="Arial" w:cs="Arial"/>
      <w:b/>
      <w:bCs/>
      <w:color w:val="1F4E79"/>
      <w:spacing w:val="8"/>
      <w:sz w:val="16"/>
      <w:szCs w:val="16"/>
    </w:rPr>
  </w:style>
  <w:style w:type="character" w:customStyle="1" w:styleId="P5-Footer-CompanyLegalNameChar">
    <w:name w:val="P5 - Footer - Company Legal Name Char"/>
    <w:basedOn w:val="DefaultParagraphFont"/>
    <w:link w:val="P5-Footer-CompanyLegalName"/>
    <w:rsid w:val="0038302C"/>
    <w:rPr>
      <w:rFonts w:cs="Arial"/>
      <w:bCs/>
      <w:color w:val="1F4E79"/>
      <w:spacing w:val="2"/>
      <w:sz w:val="14"/>
      <w:szCs w:val="12"/>
    </w:rPr>
  </w:style>
  <w:style w:type="table" w:styleId="TableGrid">
    <w:name w:val="Table Grid"/>
    <w:basedOn w:val="TableNormal"/>
    <w:uiPriority w:val="39"/>
    <w:locked/>
    <w:rsid w:val="00BB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ClientProjectSummary">
    <w:name w:val="P3 - Client/Project Summary"/>
    <w:qFormat/>
    <w:rsid w:val="00E05EC7"/>
    <w:pPr>
      <w:spacing w:before="40" w:after="80" w:line="240" w:lineRule="auto"/>
    </w:pPr>
    <w:rPr>
      <w:rFonts w:ascii="Arial" w:eastAsia="Times" w:hAnsi="Arial" w:cs="Times New Roman"/>
      <w:sz w:val="18"/>
      <w:szCs w:val="18"/>
    </w:rPr>
  </w:style>
  <w:style w:type="paragraph" w:customStyle="1" w:styleId="P3-ResponsibilitiesSkillsQualifications">
    <w:name w:val="P3 - Responsibilities / Skills / Qualifications"/>
    <w:basedOn w:val="P1-AllBullets"/>
    <w:link w:val="P3-ResponsibilitiesSkillsQualificationsChar"/>
    <w:qFormat/>
    <w:rsid w:val="00DA0D8C"/>
    <w:pPr>
      <w:ind w:left="360" w:hanging="360"/>
      <w:contextualSpacing/>
    </w:pPr>
    <w:rPr>
      <w:sz w:val="18"/>
    </w:rPr>
  </w:style>
  <w:style w:type="paragraph" w:customStyle="1" w:styleId="MainResponsibilities">
    <w:name w:val="Main Responsibilities"/>
    <w:link w:val="MainResponsibilitiesChar"/>
    <w:locked/>
    <w:rsid w:val="0086037D"/>
    <w:pPr>
      <w:spacing w:before="40" w:after="40" w:line="240" w:lineRule="auto"/>
      <w:contextualSpacing/>
    </w:pPr>
    <w:rPr>
      <w:rFonts w:ascii="Arial" w:eastAsia="Times" w:hAnsi="Arial" w:cs="Times New Roman"/>
      <w:b/>
      <w:spacing w:val="4"/>
      <w:sz w:val="18"/>
      <w:szCs w:val="18"/>
    </w:rPr>
  </w:style>
  <w:style w:type="character" w:customStyle="1" w:styleId="P3-ResponsibilitiesSkillsQualificationsChar">
    <w:name w:val="P3 - Responsibilities / Skills / Qualifications Char"/>
    <w:basedOn w:val="Planit-MainResponsibilitiesandBulletsChar"/>
    <w:link w:val="P3-ResponsibilitiesSkillsQualifications"/>
    <w:rsid w:val="00DA0D8C"/>
    <w:rPr>
      <w:rFonts w:ascii="Arial" w:eastAsia="Times" w:hAnsi="Arial" w:cs="Times New Roman"/>
      <w:sz w:val="18"/>
      <w:szCs w:val="18"/>
    </w:rPr>
  </w:style>
  <w:style w:type="character" w:customStyle="1" w:styleId="MainResponsibilitiesChar">
    <w:name w:val="Main Responsibilities Char"/>
    <w:link w:val="MainResponsibilities"/>
    <w:rsid w:val="0086037D"/>
    <w:rPr>
      <w:rFonts w:ascii="Arial" w:eastAsia="Times" w:hAnsi="Arial" w:cs="Times New Roman"/>
      <w:b/>
      <w:spacing w:val="4"/>
      <w:sz w:val="18"/>
      <w:szCs w:val="18"/>
    </w:rPr>
  </w:style>
  <w:style w:type="paragraph" w:customStyle="1" w:styleId="P3-Skills-Heading-ProgLanguageToolsTechSkills">
    <w:name w:val="P3 - Skills-Heading - Prog Language / Tools / Tech Skills"/>
    <w:basedOn w:val="P1-Skills-Heading-ProgrammingLanguageOperatingsystemsToolsTechskills"/>
    <w:link w:val="P3-Skills-Heading-ProgLanguageToolsTechSkillsChar"/>
    <w:qFormat/>
    <w:rsid w:val="005E0332"/>
    <w:pPr>
      <w:outlineLvl w:val="9"/>
    </w:pPr>
  </w:style>
  <w:style w:type="paragraph" w:customStyle="1" w:styleId="P1-CareerPersonalSummary">
    <w:name w:val="P1 - Career/Personal Summary"/>
    <w:basedOn w:val="P2-CompanyProjectDates"/>
    <w:link w:val="P1-CareerPersonalSummaryChar"/>
    <w:qFormat/>
    <w:rsid w:val="006E726C"/>
    <w:pPr>
      <w:spacing w:after="60"/>
    </w:pPr>
  </w:style>
  <w:style w:type="character" w:customStyle="1" w:styleId="P3-Skills-Heading-ProgLanguageToolsTechSkillsChar">
    <w:name w:val="P3 - Skills-Heading - Prog Language / Tools / Tech Skills Char"/>
    <w:basedOn w:val="P1-Skills-Heading-ProgrammingLanguageOperatingsystemsToolsTechskillsChar"/>
    <w:link w:val="P3-Skills-Heading-ProgLanguageToolsTechSkills"/>
    <w:rsid w:val="005E0332"/>
    <w:rPr>
      <w:rFonts w:ascii="Arial Black" w:eastAsia="Times" w:hAnsi="Arial Black" w:cs="Times New Roman"/>
      <w:b/>
      <w:bCs/>
      <w:iCs/>
      <w:caps/>
      <w:noProof/>
      <w:sz w:val="18"/>
      <w:szCs w:val="20"/>
    </w:rPr>
  </w:style>
  <w:style w:type="character" w:customStyle="1" w:styleId="P1-CareerPersonalSummaryChar">
    <w:name w:val="P1 - Career/Personal Summary Char"/>
    <w:basedOn w:val="P2-CompanyProjectDatesChar"/>
    <w:link w:val="P1-CareerPersonalSummary"/>
    <w:rsid w:val="006E726C"/>
    <w:rPr>
      <w:rFonts w:ascii="Arial" w:hAnsi="Arial" w:cs="Arial"/>
      <w:color w:val="000000" w:themeColor="text1"/>
      <w:sz w:val="20"/>
    </w:rPr>
  </w:style>
  <w:style w:type="character" w:customStyle="1" w:styleId="Heading4Char">
    <w:name w:val="Heading 4 Char"/>
    <w:basedOn w:val="DefaultParagraphFont"/>
    <w:link w:val="Heading4"/>
    <w:uiPriority w:val="9"/>
    <w:semiHidden/>
    <w:rsid w:val="00421AE2"/>
    <w:rPr>
      <w:rFonts w:asciiTheme="majorHAnsi" w:eastAsiaTheme="majorEastAsia" w:hAnsiTheme="majorHAnsi" w:cstheme="majorBidi"/>
      <w:b/>
      <w:bCs/>
      <w:i/>
      <w:iCs/>
      <w:color w:val="5B9BD5" w:themeColor="accent1"/>
    </w:rPr>
  </w:style>
  <w:style w:type="character" w:customStyle="1" w:styleId="apple-converted-space">
    <w:name w:val="apple-converted-space"/>
    <w:basedOn w:val="DefaultParagraphFont"/>
    <w:rsid w:val="00421AE2"/>
  </w:style>
  <w:style w:type="paragraph" w:customStyle="1" w:styleId="4-ListResponsibilities">
    <w:name w:val="4 - List Responsibilities"/>
    <w:basedOn w:val="Normal"/>
    <w:uiPriority w:val="99"/>
    <w:rsid w:val="00421AE2"/>
    <w:pPr>
      <w:spacing w:after="120" w:line="240" w:lineRule="auto"/>
      <w:ind w:left="249" w:hanging="249"/>
      <w:contextualSpacing/>
    </w:pPr>
    <w:rPr>
      <w:rFonts w:ascii="Arial" w:hAnsi="Arial" w:cs="Arial"/>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0887">
      <w:bodyDiv w:val="1"/>
      <w:marLeft w:val="0"/>
      <w:marRight w:val="0"/>
      <w:marTop w:val="0"/>
      <w:marBottom w:val="0"/>
      <w:divBdr>
        <w:top w:val="none" w:sz="0" w:space="0" w:color="auto"/>
        <w:left w:val="none" w:sz="0" w:space="0" w:color="auto"/>
        <w:bottom w:val="none" w:sz="0" w:space="0" w:color="auto"/>
        <w:right w:val="none" w:sz="0" w:space="0" w:color="auto"/>
      </w:divBdr>
    </w:div>
    <w:div w:id="430972952">
      <w:bodyDiv w:val="1"/>
      <w:marLeft w:val="0"/>
      <w:marRight w:val="0"/>
      <w:marTop w:val="0"/>
      <w:marBottom w:val="0"/>
      <w:divBdr>
        <w:top w:val="none" w:sz="0" w:space="0" w:color="auto"/>
        <w:left w:val="none" w:sz="0" w:space="0" w:color="auto"/>
        <w:bottom w:val="none" w:sz="0" w:space="0" w:color="auto"/>
        <w:right w:val="none" w:sz="0" w:space="0" w:color="auto"/>
      </w:divBdr>
    </w:div>
    <w:div w:id="588467132">
      <w:bodyDiv w:val="1"/>
      <w:marLeft w:val="0"/>
      <w:marRight w:val="0"/>
      <w:marTop w:val="0"/>
      <w:marBottom w:val="0"/>
      <w:divBdr>
        <w:top w:val="none" w:sz="0" w:space="0" w:color="auto"/>
        <w:left w:val="none" w:sz="0" w:space="0" w:color="auto"/>
        <w:bottom w:val="none" w:sz="0" w:space="0" w:color="auto"/>
        <w:right w:val="none" w:sz="0" w:space="0" w:color="auto"/>
      </w:divBdr>
    </w:div>
    <w:div w:id="750389607">
      <w:bodyDiv w:val="1"/>
      <w:marLeft w:val="0"/>
      <w:marRight w:val="0"/>
      <w:marTop w:val="0"/>
      <w:marBottom w:val="0"/>
      <w:divBdr>
        <w:top w:val="none" w:sz="0" w:space="0" w:color="auto"/>
        <w:left w:val="none" w:sz="0" w:space="0" w:color="auto"/>
        <w:bottom w:val="none" w:sz="0" w:space="0" w:color="auto"/>
        <w:right w:val="none" w:sz="0" w:space="0" w:color="auto"/>
      </w:divBdr>
    </w:div>
    <w:div w:id="839387916">
      <w:bodyDiv w:val="1"/>
      <w:marLeft w:val="0"/>
      <w:marRight w:val="0"/>
      <w:marTop w:val="0"/>
      <w:marBottom w:val="0"/>
      <w:divBdr>
        <w:top w:val="none" w:sz="0" w:space="0" w:color="auto"/>
        <w:left w:val="none" w:sz="0" w:space="0" w:color="auto"/>
        <w:bottom w:val="none" w:sz="0" w:space="0" w:color="auto"/>
        <w:right w:val="none" w:sz="0" w:space="0" w:color="auto"/>
      </w:divBdr>
    </w:div>
    <w:div w:id="1029574893">
      <w:bodyDiv w:val="1"/>
      <w:marLeft w:val="0"/>
      <w:marRight w:val="0"/>
      <w:marTop w:val="0"/>
      <w:marBottom w:val="0"/>
      <w:divBdr>
        <w:top w:val="none" w:sz="0" w:space="0" w:color="auto"/>
        <w:left w:val="none" w:sz="0" w:space="0" w:color="auto"/>
        <w:bottom w:val="none" w:sz="0" w:space="0" w:color="auto"/>
        <w:right w:val="none" w:sz="0" w:space="0" w:color="auto"/>
      </w:divBdr>
    </w:div>
    <w:div w:id="1174346045">
      <w:bodyDiv w:val="1"/>
      <w:marLeft w:val="0"/>
      <w:marRight w:val="0"/>
      <w:marTop w:val="0"/>
      <w:marBottom w:val="0"/>
      <w:divBdr>
        <w:top w:val="none" w:sz="0" w:space="0" w:color="auto"/>
        <w:left w:val="none" w:sz="0" w:space="0" w:color="auto"/>
        <w:bottom w:val="none" w:sz="0" w:space="0" w:color="auto"/>
        <w:right w:val="none" w:sz="0" w:space="0" w:color="auto"/>
      </w:divBdr>
    </w:div>
    <w:div w:id="1344936564">
      <w:bodyDiv w:val="1"/>
      <w:marLeft w:val="0"/>
      <w:marRight w:val="0"/>
      <w:marTop w:val="0"/>
      <w:marBottom w:val="0"/>
      <w:divBdr>
        <w:top w:val="none" w:sz="0" w:space="0" w:color="auto"/>
        <w:left w:val="none" w:sz="0" w:space="0" w:color="auto"/>
        <w:bottom w:val="none" w:sz="0" w:space="0" w:color="auto"/>
        <w:right w:val="none" w:sz="0" w:space="0" w:color="auto"/>
      </w:divBdr>
    </w:div>
    <w:div w:id="1847553057">
      <w:bodyDiv w:val="1"/>
      <w:marLeft w:val="0"/>
      <w:marRight w:val="0"/>
      <w:marTop w:val="0"/>
      <w:marBottom w:val="0"/>
      <w:divBdr>
        <w:top w:val="none" w:sz="0" w:space="0" w:color="auto"/>
        <w:left w:val="none" w:sz="0" w:space="0" w:color="auto"/>
        <w:bottom w:val="none" w:sz="0" w:space="0" w:color="auto"/>
        <w:right w:val="none" w:sz="0" w:space="0" w:color="auto"/>
      </w:divBdr>
    </w:div>
    <w:div w:id="1874728480">
      <w:bodyDiv w:val="1"/>
      <w:marLeft w:val="0"/>
      <w:marRight w:val="0"/>
      <w:marTop w:val="0"/>
      <w:marBottom w:val="0"/>
      <w:divBdr>
        <w:top w:val="none" w:sz="0" w:space="0" w:color="auto"/>
        <w:left w:val="none" w:sz="0" w:space="0" w:color="auto"/>
        <w:bottom w:val="none" w:sz="0" w:space="0" w:color="auto"/>
        <w:right w:val="none" w:sz="0" w:space="0" w:color="auto"/>
      </w:divBdr>
    </w:div>
    <w:div w:id="208025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UK~1\AppData\Local\Temp\Planit-Curriculum-Vitae-MASTER-AU-v7-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0005B-40AA-4715-B6A2-E8855A43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Planit-Curriculum-Vitae-MASTER-AU-v7-2.dotx</Template>
  <TotalTime>30</TotalTime>
  <Pages>8</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Sreelakshmi Athukuri</dc:creator>
  <cp:lastModifiedBy>Pankaj Shrikanth</cp:lastModifiedBy>
  <cp:revision>3</cp:revision>
  <cp:lastPrinted>2016-06-13T21:17:00Z</cp:lastPrinted>
  <dcterms:created xsi:type="dcterms:W3CDTF">2017-09-18T10:38:00Z</dcterms:created>
  <dcterms:modified xsi:type="dcterms:W3CDTF">2017-09-18T11:08:00Z</dcterms:modified>
</cp:coreProperties>
</file>